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DC175" w14:textId="4541270C" w:rsidR="00701C20" w:rsidRDefault="00701C20">
      <w:pPr>
        <w:pStyle w:val="Ttulo1"/>
        <w:rPr>
          <w:sz w:val="36"/>
          <w:szCs w:val="36"/>
        </w:rPr>
      </w:pPr>
      <w:r>
        <w:rPr>
          <w:sz w:val="36"/>
          <w:szCs w:val="36"/>
        </w:rPr>
        <w:t>PARCIAL 16</w:t>
      </w:r>
    </w:p>
    <w:p w14:paraId="062C9A49" w14:textId="4E1FD547" w:rsidR="00D4304F" w:rsidRPr="00701C20" w:rsidRDefault="00FD6297" w:rsidP="00701C20">
      <w:pPr>
        <w:pStyle w:val="Ttulo1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32"/>
        </w:rPr>
      </w:pPr>
      <w:r w:rsidRPr="00701C20">
        <w:rPr>
          <w:rFonts w:asciiTheme="minorHAnsi" w:hAnsiTheme="minorHAnsi" w:cstheme="minorHAnsi"/>
          <w:sz w:val="32"/>
        </w:rPr>
        <w:t xml:space="preserve">EJERCICIO </w:t>
      </w:r>
      <w:r w:rsidR="00195AED" w:rsidRPr="00701C20">
        <w:rPr>
          <w:rFonts w:asciiTheme="minorHAnsi" w:hAnsiTheme="minorHAnsi" w:cstheme="minorHAnsi"/>
          <w:sz w:val="32"/>
        </w:rPr>
        <w:t>1</w:t>
      </w:r>
      <w:r w:rsidRPr="00701C20">
        <w:rPr>
          <w:rFonts w:asciiTheme="minorHAnsi" w:hAnsiTheme="minorHAnsi" w:cstheme="minorHAnsi"/>
          <w:sz w:val="32"/>
        </w:rPr>
        <w:t>:</w:t>
      </w:r>
    </w:p>
    <w:p w14:paraId="42EE6184" w14:textId="77777777" w:rsidR="00701C20" w:rsidRPr="00701C20" w:rsidRDefault="00701C20" w:rsidP="00701C20">
      <w:pPr>
        <w:pStyle w:val="Ttulo1"/>
        <w:spacing w:before="0" w:after="0"/>
        <w:ind w:left="768"/>
        <w:rPr>
          <w:rFonts w:asciiTheme="minorHAnsi" w:hAnsiTheme="minorHAnsi" w:cstheme="minorHAnsi"/>
          <w:sz w:val="20"/>
          <w:szCs w:val="20"/>
        </w:rPr>
      </w:pPr>
    </w:p>
    <w:p w14:paraId="6253930B" w14:textId="77777777" w:rsidR="005410F1" w:rsidRPr="00701C20" w:rsidRDefault="005410F1" w:rsidP="00701C20">
      <w:pPr>
        <w:spacing w:before="0" w:after="0" w:line="276" w:lineRule="auto"/>
        <w:jc w:val="both"/>
        <w:rPr>
          <w:rFonts w:cstheme="minorHAnsi"/>
          <w:sz w:val="20"/>
          <w:szCs w:val="20"/>
          <w:lang w:val="es-ES_tradnl"/>
        </w:rPr>
      </w:pPr>
      <w:r w:rsidRPr="00701C20">
        <w:rPr>
          <w:rFonts w:cstheme="minorHAnsi"/>
          <w:sz w:val="20"/>
          <w:szCs w:val="20"/>
          <w:lang w:val="es-ES_tradnl"/>
        </w:rPr>
        <w:t>Una empresa que tiene dos fábricas con capacidades máximas de producción de un único artículo, según se indica en la tabla adjunta, desea optimizar la distribución de su producto a los tres almacenes que tienen requerimientos mínimos según también se indica. Dado que el almacén 3 tiene  restricciones de espacio, sólo puede recibir hasta una cantidad máxima de 150 unidades. Por su parte, los costos de producción en cada una de las fábricas, son respectivamente: 60 y 30$ por unidad. Plantear un modelo de P.L. que minimice los costos. (todos los datos están referidos a un período mensual)</w:t>
      </w:r>
    </w:p>
    <w:p w14:paraId="6E801202" w14:textId="77777777" w:rsidR="00D346B2" w:rsidRPr="00701C20" w:rsidRDefault="00D346B2" w:rsidP="00701C20">
      <w:pPr>
        <w:spacing w:before="0" w:after="0" w:line="276" w:lineRule="auto"/>
        <w:jc w:val="both"/>
        <w:rPr>
          <w:rFonts w:cstheme="minorHAnsi"/>
          <w:b/>
          <w:bCs/>
          <w:sz w:val="20"/>
          <w:szCs w:val="20"/>
        </w:rPr>
      </w:pPr>
    </w:p>
    <w:tbl>
      <w:tblPr>
        <w:tblpPr w:leftFromText="141" w:rightFromText="141" w:vertAnchor="text" w:horzAnchor="margin" w:tblpXSpec="center" w:tblpY="120"/>
        <w:tblOverlap w:val="never"/>
        <w:tblW w:w="600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0"/>
        <w:gridCol w:w="1200"/>
        <w:gridCol w:w="1200"/>
        <w:gridCol w:w="1200"/>
        <w:gridCol w:w="1200"/>
      </w:tblGrid>
      <w:tr w:rsidR="009B4A47" w:rsidRPr="00701C20" w14:paraId="5C7B9D17" w14:textId="77777777" w:rsidTr="009B4A47">
        <w:trPr>
          <w:trHeight w:val="42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6AAAC030" w14:textId="77777777" w:rsidR="009B4A47" w:rsidRPr="00701C20" w:rsidRDefault="009B4A47" w:rsidP="009B4A47">
            <w:pPr>
              <w:spacing w:before="0"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  <w:lang w:val="es-ES_tradnl"/>
              </w:rPr>
            </w:pPr>
            <w:r w:rsidRPr="00701C20">
              <w:rPr>
                <w:rFonts w:cstheme="minorHAnsi"/>
                <w:b/>
                <w:bCs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339BDD43" w14:textId="77777777" w:rsidR="009B4A47" w:rsidRPr="00701C20" w:rsidRDefault="009B4A47" w:rsidP="009B4A47">
            <w:pPr>
              <w:spacing w:before="0"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01C20">
              <w:rPr>
                <w:rFonts w:cstheme="minorHAnsi"/>
                <w:b/>
                <w:bCs/>
                <w:sz w:val="20"/>
                <w:szCs w:val="20"/>
              </w:rPr>
              <w:t>A1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7D84156C" w14:textId="77777777" w:rsidR="009B4A47" w:rsidRPr="00701C20" w:rsidRDefault="009B4A47" w:rsidP="009B4A47">
            <w:pPr>
              <w:spacing w:before="0"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01C20">
              <w:rPr>
                <w:rFonts w:cstheme="minorHAnsi"/>
                <w:b/>
                <w:bCs/>
                <w:sz w:val="20"/>
                <w:szCs w:val="20"/>
              </w:rPr>
              <w:t>A2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4F36D861" w14:textId="77777777" w:rsidR="009B4A47" w:rsidRPr="00701C20" w:rsidRDefault="009B4A47" w:rsidP="009B4A47">
            <w:pPr>
              <w:spacing w:before="0"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01C20">
              <w:rPr>
                <w:rFonts w:cstheme="minorHAnsi"/>
                <w:b/>
                <w:bCs/>
                <w:sz w:val="20"/>
                <w:szCs w:val="20"/>
              </w:rPr>
              <w:t>A3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0617DCBB" w14:textId="77777777" w:rsidR="009B4A47" w:rsidRPr="00701C20" w:rsidRDefault="009B4A47" w:rsidP="009B4A47">
            <w:pPr>
              <w:spacing w:before="0"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01C20">
              <w:rPr>
                <w:rFonts w:cstheme="minorHAnsi"/>
                <w:b/>
                <w:bCs/>
                <w:sz w:val="20"/>
                <w:szCs w:val="20"/>
              </w:rPr>
              <w:t>Capac.</w:t>
            </w:r>
          </w:p>
        </w:tc>
      </w:tr>
      <w:tr w:rsidR="009B4A47" w:rsidRPr="00701C20" w14:paraId="67D92E5A" w14:textId="77777777" w:rsidTr="009B4A47">
        <w:trPr>
          <w:trHeight w:val="255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</w:tcPr>
          <w:p w14:paraId="0D466D2D" w14:textId="77777777" w:rsidR="009B4A47" w:rsidRPr="00701C20" w:rsidRDefault="009B4A47" w:rsidP="009B4A47">
            <w:pPr>
              <w:spacing w:before="0"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01C20">
              <w:rPr>
                <w:rFonts w:cstheme="minorHAnsi"/>
                <w:b/>
                <w:bCs/>
                <w:sz w:val="20"/>
                <w:szCs w:val="20"/>
              </w:rPr>
              <w:t>F1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1D70773" w14:textId="77777777" w:rsidR="009B4A47" w:rsidRPr="00701C20" w:rsidRDefault="009B4A47" w:rsidP="009B4A47">
            <w:pPr>
              <w:spacing w:before="0"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01C20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</w:tcPr>
          <w:p w14:paraId="1145B826" w14:textId="77777777" w:rsidR="009B4A47" w:rsidRPr="00701C20" w:rsidRDefault="009B4A47" w:rsidP="009B4A47">
            <w:pPr>
              <w:spacing w:before="0"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01C20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AB63676" w14:textId="77777777" w:rsidR="009B4A47" w:rsidRPr="00701C20" w:rsidRDefault="009B4A47" w:rsidP="009B4A47">
            <w:pPr>
              <w:spacing w:before="0"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01C2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</w:tcPr>
          <w:p w14:paraId="7B543098" w14:textId="77777777" w:rsidR="009B4A47" w:rsidRPr="00701C20" w:rsidRDefault="009B4A47" w:rsidP="009B4A47">
            <w:pPr>
              <w:spacing w:before="0"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01C20">
              <w:rPr>
                <w:rFonts w:cstheme="minorHAnsi"/>
                <w:sz w:val="20"/>
                <w:szCs w:val="20"/>
              </w:rPr>
              <w:t>200</w:t>
            </w:r>
          </w:p>
        </w:tc>
      </w:tr>
      <w:tr w:rsidR="009B4A47" w:rsidRPr="00701C20" w14:paraId="0C2AE4FF" w14:textId="77777777" w:rsidTr="009B4A47">
        <w:trPr>
          <w:trHeight w:val="27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</w:tcPr>
          <w:p w14:paraId="11D42BB5" w14:textId="77777777" w:rsidR="009B4A47" w:rsidRPr="00701C20" w:rsidRDefault="009B4A47" w:rsidP="009B4A47">
            <w:pPr>
              <w:spacing w:before="0"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01C20">
              <w:rPr>
                <w:rFonts w:cstheme="minorHAnsi"/>
                <w:b/>
                <w:bCs/>
                <w:sz w:val="20"/>
                <w:szCs w:val="20"/>
              </w:rPr>
              <w:t>F2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39D7FA5" w14:textId="77777777" w:rsidR="009B4A47" w:rsidRPr="00701C20" w:rsidRDefault="009B4A47" w:rsidP="009B4A47">
            <w:pPr>
              <w:spacing w:before="0"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01C2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</w:tcPr>
          <w:p w14:paraId="1C369BF5" w14:textId="77777777" w:rsidR="009B4A47" w:rsidRPr="00701C20" w:rsidRDefault="009B4A47" w:rsidP="009B4A47">
            <w:pPr>
              <w:spacing w:before="0"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01C2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609D6A0" w14:textId="77777777" w:rsidR="009B4A47" w:rsidRPr="00701C20" w:rsidRDefault="009B4A47" w:rsidP="009B4A47">
            <w:pPr>
              <w:spacing w:before="0"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01C20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</w:tcPr>
          <w:p w14:paraId="727BA30C" w14:textId="77777777" w:rsidR="009B4A47" w:rsidRPr="00701C20" w:rsidRDefault="009B4A47" w:rsidP="009B4A47">
            <w:pPr>
              <w:spacing w:before="0"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01C20">
              <w:rPr>
                <w:rFonts w:cstheme="minorHAnsi"/>
                <w:sz w:val="20"/>
                <w:szCs w:val="20"/>
              </w:rPr>
              <w:t>400</w:t>
            </w:r>
          </w:p>
        </w:tc>
      </w:tr>
      <w:tr w:rsidR="009B4A47" w:rsidRPr="00701C20" w14:paraId="080F6533" w14:textId="77777777" w:rsidTr="009B4A47">
        <w:trPr>
          <w:trHeight w:val="27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649FB1D3" w14:textId="77777777" w:rsidR="009B4A47" w:rsidRPr="00701C20" w:rsidRDefault="009B4A47" w:rsidP="009B4A47">
            <w:pPr>
              <w:spacing w:before="0"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01C20">
              <w:rPr>
                <w:rFonts w:cstheme="minorHAnsi"/>
                <w:b/>
                <w:bCs/>
                <w:sz w:val="20"/>
                <w:szCs w:val="20"/>
              </w:rPr>
              <w:t>Requer.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5D75C56A" w14:textId="77777777" w:rsidR="009B4A47" w:rsidRPr="00701C20" w:rsidRDefault="009B4A47" w:rsidP="009B4A47">
            <w:pPr>
              <w:spacing w:before="0"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01C20">
              <w:rPr>
                <w:rFonts w:cstheme="minorHAnsi"/>
                <w:sz w:val="20"/>
                <w:szCs w:val="20"/>
              </w:rPr>
              <w:t>180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0A236494" w14:textId="77777777" w:rsidR="009B4A47" w:rsidRPr="00701C20" w:rsidRDefault="009B4A47" w:rsidP="009B4A47">
            <w:pPr>
              <w:spacing w:before="0"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01C20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0AD638EB" w14:textId="77777777" w:rsidR="009B4A47" w:rsidRPr="00701C20" w:rsidRDefault="009B4A47" w:rsidP="009B4A47">
            <w:pPr>
              <w:spacing w:before="0"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01C20">
              <w:rPr>
                <w:rFonts w:cstheme="minorHAnsi"/>
                <w:sz w:val="20"/>
                <w:szCs w:val="20"/>
              </w:rPr>
              <w:t>120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575236DB" w14:textId="77777777" w:rsidR="009B4A47" w:rsidRPr="00701C20" w:rsidRDefault="009B4A47" w:rsidP="009B4A47">
            <w:pPr>
              <w:spacing w:before="0"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01C20">
              <w:rPr>
                <w:rFonts w:cstheme="minorHAnsi"/>
                <w:sz w:val="20"/>
                <w:szCs w:val="20"/>
              </w:rPr>
              <w:t> </w:t>
            </w:r>
          </w:p>
        </w:tc>
      </w:tr>
    </w:tbl>
    <w:p w14:paraId="234B1B0F" w14:textId="77777777" w:rsidR="00D346B2" w:rsidRDefault="00D346B2" w:rsidP="00D346B2">
      <w:pPr>
        <w:spacing w:before="0" w:after="0"/>
        <w:jc w:val="both"/>
        <w:rPr>
          <w:rFonts w:cstheme="minorHAnsi"/>
          <w:b/>
          <w:bCs/>
        </w:rPr>
      </w:pPr>
    </w:p>
    <w:p w14:paraId="780F34A2" w14:textId="77777777" w:rsidR="00D346B2" w:rsidRDefault="00D346B2" w:rsidP="00D346B2">
      <w:pPr>
        <w:spacing w:before="0" w:after="0"/>
        <w:jc w:val="both"/>
        <w:rPr>
          <w:rFonts w:cstheme="minorHAnsi"/>
          <w:b/>
          <w:bCs/>
        </w:rPr>
      </w:pPr>
    </w:p>
    <w:p w14:paraId="6F972244" w14:textId="77777777" w:rsidR="00D346B2" w:rsidRDefault="00D346B2" w:rsidP="00D346B2">
      <w:pPr>
        <w:spacing w:before="0" w:after="0"/>
        <w:jc w:val="both"/>
        <w:rPr>
          <w:rFonts w:cstheme="minorHAnsi"/>
          <w:b/>
          <w:bCs/>
        </w:rPr>
      </w:pPr>
    </w:p>
    <w:p w14:paraId="76B40276" w14:textId="77777777" w:rsidR="00D346B2" w:rsidRDefault="00D346B2" w:rsidP="00D346B2">
      <w:pPr>
        <w:spacing w:before="0" w:after="0"/>
        <w:jc w:val="both"/>
        <w:rPr>
          <w:rFonts w:cstheme="minorHAnsi"/>
          <w:b/>
          <w:bCs/>
        </w:rPr>
      </w:pPr>
    </w:p>
    <w:p w14:paraId="5356CA40" w14:textId="29673048" w:rsidR="00D346B2" w:rsidRPr="00BB3220" w:rsidRDefault="00D346B2" w:rsidP="00D346B2">
      <w:pPr>
        <w:spacing w:before="0" w:after="0"/>
        <w:jc w:val="both"/>
        <w:rPr>
          <w:rFonts w:cstheme="minorHAnsi"/>
          <w:b/>
          <w:bCs/>
        </w:rPr>
      </w:pPr>
      <w:r w:rsidRPr="00BB3220">
        <w:rPr>
          <w:rFonts w:cstheme="minorHAnsi"/>
          <w:b/>
          <w:bCs/>
        </w:rPr>
        <w:t xml:space="preserve">Se pide: </w:t>
      </w:r>
    </w:p>
    <w:p w14:paraId="4399E6DF" w14:textId="77777777" w:rsidR="00D346B2" w:rsidRDefault="00D346B2" w:rsidP="00D346B2">
      <w:pPr>
        <w:spacing w:before="0" w:after="0"/>
        <w:jc w:val="both"/>
        <w:rPr>
          <w:rFonts w:cstheme="minorHAnsi"/>
          <w:sz w:val="20"/>
          <w:szCs w:val="20"/>
        </w:rPr>
      </w:pPr>
    </w:p>
    <w:p w14:paraId="023AC8E4" w14:textId="77777777" w:rsidR="00D346B2" w:rsidRDefault="00D346B2" w:rsidP="00D346B2">
      <w:pPr>
        <w:pStyle w:val="Prrafodelista"/>
        <w:numPr>
          <w:ilvl w:val="0"/>
          <w:numId w:val="21"/>
        </w:numPr>
        <w:spacing w:before="0"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Modelizar el Problema de Transporte</w:t>
      </w:r>
    </w:p>
    <w:p w14:paraId="24397812" w14:textId="77777777" w:rsidR="00D346B2" w:rsidRDefault="00D346B2" w:rsidP="00D346B2">
      <w:pPr>
        <w:pStyle w:val="Prrafodelista"/>
        <w:numPr>
          <w:ilvl w:val="0"/>
          <w:numId w:val="21"/>
        </w:numPr>
        <w:spacing w:before="0"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Cargar la solución básica inicial por esq. NO y por inspección</w:t>
      </w:r>
    </w:p>
    <w:p w14:paraId="4BC00895" w14:textId="2636BCB2" w:rsidR="00D346B2" w:rsidRDefault="00D346B2" w:rsidP="00D346B2">
      <w:pPr>
        <w:pStyle w:val="Prrafodelista"/>
        <w:numPr>
          <w:ilvl w:val="0"/>
          <w:numId w:val="21"/>
        </w:numPr>
        <w:spacing w:before="0"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Realizar una iteracción en la tabla cargada por Inspección y decir si es el óptimo? Porqué?</w:t>
      </w:r>
    </w:p>
    <w:p w14:paraId="1CF1D055" w14:textId="77777777" w:rsidR="009B4A47" w:rsidRDefault="009B4A47" w:rsidP="009B4A47">
      <w:pPr>
        <w:pStyle w:val="Prrafodelista"/>
        <w:spacing w:before="0" w:after="0"/>
        <w:jc w:val="both"/>
        <w:rPr>
          <w:rFonts w:cstheme="minorHAnsi"/>
          <w:sz w:val="20"/>
          <w:szCs w:val="20"/>
        </w:rPr>
      </w:pPr>
    </w:p>
    <w:p w14:paraId="042AF166" w14:textId="68E76C8E" w:rsidR="009B4A47" w:rsidRPr="009B4A47" w:rsidRDefault="009B4A47" w:rsidP="009B4A47">
      <w:pPr>
        <w:pStyle w:val="Prrafodelista"/>
        <w:numPr>
          <w:ilvl w:val="0"/>
          <w:numId w:val="22"/>
        </w:numPr>
        <w:rPr>
          <w:color w:val="0070C0"/>
        </w:rPr>
      </w:pPr>
      <w:r w:rsidRPr="009B4A47">
        <w:rPr>
          <w:rFonts w:cstheme="minorHAnsi"/>
          <w:color w:val="0070C0"/>
          <w:sz w:val="32"/>
          <w:szCs w:val="32"/>
        </w:rPr>
        <w:t xml:space="preserve">EJERCICIO </w:t>
      </w:r>
      <w:r w:rsidRPr="009B4A47">
        <w:rPr>
          <w:rFonts w:cstheme="minorHAnsi"/>
          <w:color w:val="0070C0"/>
          <w:sz w:val="32"/>
          <w:szCs w:val="32"/>
        </w:rPr>
        <w:t>2:</w:t>
      </w:r>
    </w:p>
    <w:p w14:paraId="5562AF37" w14:textId="0F9BA736" w:rsidR="00FD6297" w:rsidRPr="009B4A47" w:rsidRDefault="00701C20" w:rsidP="009B4A47">
      <w:pPr>
        <w:spacing w:line="276" w:lineRule="auto"/>
        <w:rPr>
          <w:sz w:val="22"/>
          <w:szCs w:val="22"/>
        </w:rPr>
      </w:pPr>
      <w:r w:rsidRPr="009B4A47">
        <w:rPr>
          <w:sz w:val="22"/>
          <w:szCs w:val="22"/>
        </w:rPr>
        <w:t>Se está planteando construir una nueva sección en su negocio de comida rápida, si bien no sabe si hacer la nueva sección grande o pequeña. Al mismo tiempo se plantea si reúne información sobre las ventas previstas o si por el contrario no hace nada. La información sobre las ventas previstas puede aconsejarle un mercado creciente o un mercado decreciente, siendo de 500 euros el coste de dicha información</w:t>
      </w:r>
      <w:r w:rsidR="0089745D">
        <w:rPr>
          <w:sz w:val="22"/>
          <w:szCs w:val="22"/>
        </w:rPr>
        <w:t>.</w:t>
      </w:r>
      <w:r w:rsidRPr="009B4A47">
        <w:rPr>
          <w:sz w:val="22"/>
          <w:szCs w:val="22"/>
        </w:rPr>
        <w:t xml:space="preserve"> Si el mercado es creciente las ganancias previstas son de 9.000 euros si la sección es grande y 3.000 si es pequeña. Si el mercado es decreciente puede perder 10.000 euros si la sección es grande y 5.000 si es pequeña. Si no reúne información adicional</w:t>
      </w:r>
      <w:r w:rsidR="0089745D">
        <w:rPr>
          <w:sz w:val="22"/>
          <w:szCs w:val="22"/>
        </w:rPr>
        <w:t>.</w:t>
      </w:r>
    </w:p>
    <w:p w14:paraId="09BA4E4B" w14:textId="4B5A43B9" w:rsidR="00FD6297" w:rsidRDefault="00FD6297">
      <w:pPr>
        <w:pStyle w:val="Ttulo2"/>
        <w:rPr>
          <w:sz w:val="36"/>
          <w:szCs w:val="36"/>
        </w:rPr>
      </w:pPr>
    </w:p>
    <w:p w14:paraId="528FA76A" w14:textId="77777777" w:rsidR="009B4A47" w:rsidRPr="00327CB4" w:rsidRDefault="009B4A47" w:rsidP="009B4A47">
      <w:pPr>
        <w:rPr>
          <w:sz w:val="20"/>
          <w:szCs w:val="20"/>
        </w:rPr>
      </w:pPr>
      <w:r>
        <w:t xml:space="preserve">Se PIDE: </w:t>
      </w:r>
      <w:r w:rsidRPr="00327CB4">
        <w:rPr>
          <w:sz w:val="20"/>
          <w:szCs w:val="20"/>
        </w:rPr>
        <w:t xml:space="preserve">armar la </w:t>
      </w:r>
      <w:r>
        <w:rPr>
          <w:sz w:val="20"/>
          <w:szCs w:val="20"/>
        </w:rPr>
        <w:t>Tabla de Pagos o de Resultados del problema, definiendo Alternativas, Futuros y determinar si la Tabla es de Ganancia o de Costos. (no resolver el problema).</w:t>
      </w:r>
    </w:p>
    <w:p w14:paraId="45246266" w14:textId="77777777" w:rsidR="00FD6297" w:rsidRPr="00FD6297" w:rsidRDefault="00FD6297">
      <w:pPr>
        <w:pStyle w:val="Ttulo2"/>
        <w:rPr>
          <w:sz w:val="36"/>
          <w:szCs w:val="36"/>
        </w:rPr>
      </w:pPr>
    </w:p>
    <w:sectPr w:rsidR="00FD6297" w:rsidRPr="00FD6297">
      <w:footerReference w:type="default" r:id="rId7"/>
      <w:headerReference w:type="first" r:id="rId8"/>
      <w:footerReference w:type="first" r:id="rId9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A4F0F" w14:textId="77777777" w:rsidR="004E1B10" w:rsidRDefault="004E1B10">
      <w:pPr>
        <w:spacing w:before="0" w:after="0" w:line="240" w:lineRule="auto"/>
      </w:pPr>
      <w:r>
        <w:separator/>
      </w:r>
    </w:p>
    <w:p w14:paraId="11E7C865" w14:textId="77777777" w:rsidR="004E1B10" w:rsidRDefault="004E1B10"/>
  </w:endnote>
  <w:endnote w:type="continuationSeparator" w:id="0">
    <w:p w14:paraId="7D8F12A8" w14:textId="77777777" w:rsidR="004E1B10" w:rsidRDefault="004E1B10">
      <w:pPr>
        <w:spacing w:before="0" w:after="0" w:line="240" w:lineRule="auto"/>
      </w:pPr>
      <w:r>
        <w:continuationSeparator/>
      </w:r>
    </w:p>
    <w:p w14:paraId="74CBBE80" w14:textId="77777777" w:rsidR="004E1B10" w:rsidRDefault="004E1B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78EB8F" w14:textId="77777777" w:rsidR="00D4304F" w:rsidRDefault="00D651B9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456DC9">
          <w:rPr>
            <w:noProof/>
            <w:lang w:bidi="es-ES"/>
          </w:rPr>
          <w:t>0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3174A" w14:textId="33E84E6B" w:rsidR="00D4304F" w:rsidRDefault="00FD6297">
    <w:pPr>
      <w:pStyle w:val="Piedepgina"/>
    </w:pPr>
    <w:r>
      <w:t xml:space="preserve">PARCIAL DE INVESTIGACIÓN OPERATIVA K4011 –  2020 – PROF.: Ing. Paula Zanetti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22A89" w14:textId="77777777" w:rsidR="004E1B10" w:rsidRDefault="004E1B10">
      <w:pPr>
        <w:spacing w:before="0" w:after="0" w:line="240" w:lineRule="auto"/>
      </w:pPr>
      <w:r>
        <w:separator/>
      </w:r>
    </w:p>
    <w:p w14:paraId="5866C074" w14:textId="77777777" w:rsidR="004E1B10" w:rsidRDefault="004E1B10"/>
  </w:footnote>
  <w:footnote w:type="continuationSeparator" w:id="0">
    <w:p w14:paraId="7A7E6E43" w14:textId="77777777" w:rsidR="004E1B10" w:rsidRDefault="004E1B10">
      <w:pPr>
        <w:spacing w:before="0" w:after="0" w:line="240" w:lineRule="auto"/>
      </w:pPr>
      <w:r>
        <w:continuationSeparator/>
      </w:r>
    </w:p>
    <w:p w14:paraId="5F58EBDC" w14:textId="77777777" w:rsidR="004E1B10" w:rsidRDefault="004E1B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C348D" w14:textId="16D627B9" w:rsidR="00FD6297" w:rsidRDefault="00FD6297" w:rsidP="00FD6297">
    <w:pPr>
      <w:pStyle w:val="Encabezado"/>
      <w:tabs>
        <w:tab w:val="left" w:pos="2526"/>
      </w:tabs>
    </w:pPr>
    <w:r>
      <w:tab/>
      <w:t xml:space="preserve">NOMBRE Y APELLIDO ALUMNO: </w:t>
    </w:r>
  </w:p>
  <w:p w14:paraId="0F5C978A" w14:textId="77777777" w:rsidR="00FD6297" w:rsidRDefault="00FD6297" w:rsidP="00FD6297">
    <w:pPr>
      <w:pStyle w:val="Encabezado"/>
      <w:tabs>
        <w:tab w:val="left" w:pos="2526"/>
      </w:tabs>
    </w:pPr>
  </w:p>
  <w:p w14:paraId="67E78A02" w14:textId="2FE67B1F" w:rsidR="00FD6297" w:rsidRDefault="00FD6297" w:rsidP="00FD6297">
    <w:pPr>
      <w:pStyle w:val="Encabezado"/>
      <w:tabs>
        <w:tab w:val="left" w:pos="2526"/>
      </w:tabs>
    </w:pPr>
    <w:r>
      <w:t xml:space="preserve">LEGAJO:                                                                         FECHA: </w:t>
    </w:r>
  </w:p>
  <w:p w14:paraId="65E36E5D" w14:textId="77777777" w:rsidR="00FD6297" w:rsidRDefault="00FD6297" w:rsidP="00FD6297">
    <w:pPr>
      <w:pStyle w:val="Encabezado"/>
      <w:tabs>
        <w:tab w:val="left" w:pos="2526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aconnme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52FDC"/>
    <w:multiLevelType w:val="hybridMultilevel"/>
    <w:tmpl w:val="880CCF1A"/>
    <w:lvl w:ilvl="0" w:tplc="4D704C40">
      <w:start w:val="1"/>
      <w:numFmt w:val="upperLetter"/>
      <w:lvlText w:val="%1)"/>
      <w:lvlJc w:val="left"/>
      <w:pPr>
        <w:ind w:left="408" w:hanging="408"/>
      </w:pPr>
      <w:rPr>
        <w:rFonts w:asciiTheme="majorHAnsi" w:hAnsiTheme="majorHAnsi" w:cstheme="majorBidi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7279A"/>
    <w:multiLevelType w:val="hybridMultilevel"/>
    <w:tmpl w:val="F9A240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F61C5D"/>
    <w:multiLevelType w:val="hybridMultilevel"/>
    <w:tmpl w:val="9F4A8688"/>
    <w:lvl w:ilvl="0" w:tplc="ABE84DA8">
      <w:start w:val="1"/>
      <w:numFmt w:val="bullet"/>
      <w:pStyle w:val="Listaconvieta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7"/>
  </w:num>
  <w:num w:numId="5">
    <w:abstractNumId w:val="15"/>
  </w:num>
  <w:num w:numId="6">
    <w:abstractNumId w:val="18"/>
  </w:num>
  <w:num w:numId="7">
    <w:abstractNumId w:val="10"/>
  </w:num>
  <w:num w:numId="8">
    <w:abstractNumId w:val="20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97"/>
    <w:rsid w:val="00002767"/>
    <w:rsid w:val="0000795A"/>
    <w:rsid w:val="0002522F"/>
    <w:rsid w:val="000A017B"/>
    <w:rsid w:val="001018FB"/>
    <w:rsid w:val="00134401"/>
    <w:rsid w:val="001509EE"/>
    <w:rsid w:val="00195AED"/>
    <w:rsid w:val="001B21A6"/>
    <w:rsid w:val="001F2EDF"/>
    <w:rsid w:val="00227DF5"/>
    <w:rsid w:val="002D22E0"/>
    <w:rsid w:val="003008EC"/>
    <w:rsid w:val="003112E5"/>
    <w:rsid w:val="0033513D"/>
    <w:rsid w:val="0033582A"/>
    <w:rsid w:val="00391546"/>
    <w:rsid w:val="003B5676"/>
    <w:rsid w:val="003E0BE1"/>
    <w:rsid w:val="00456DC9"/>
    <w:rsid w:val="00495A4B"/>
    <w:rsid w:val="004C0D75"/>
    <w:rsid w:val="004E1B10"/>
    <w:rsid w:val="005029A7"/>
    <w:rsid w:val="005410F1"/>
    <w:rsid w:val="00701C20"/>
    <w:rsid w:val="007525DE"/>
    <w:rsid w:val="0075279C"/>
    <w:rsid w:val="0077285C"/>
    <w:rsid w:val="007F682D"/>
    <w:rsid w:val="0089745D"/>
    <w:rsid w:val="008B1763"/>
    <w:rsid w:val="009B4A47"/>
    <w:rsid w:val="009C12EC"/>
    <w:rsid w:val="009F5E2B"/>
    <w:rsid w:val="00A463BA"/>
    <w:rsid w:val="00B052F0"/>
    <w:rsid w:val="00B24FAA"/>
    <w:rsid w:val="00B71C13"/>
    <w:rsid w:val="00BC0175"/>
    <w:rsid w:val="00C0266A"/>
    <w:rsid w:val="00C05B8B"/>
    <w:rsid w:val="00C52FC2"/>
    <w:rsid w:val="00C60E0F"/>
    <w:rsid w:val="00D346B2"/>
    <w:rsid w:val="00D4304F"/>
    <w:rsid w:val="00D651B9"/>
    <w:rsid w:val="00D94599"/>
    <w:rsid w:val="00D95120"/>
    <w:rsid w:val="00DF123B"/>
    <w:rsid w:val="00E05827"/>
    <w:rsid w:val="00E53907"/>
    <w:rsid w:val="00E62770"/>
    <w:rsid w:val="00EC0F68"/>
    <w:rsid w:val="00EC1BFB"/>
    <w:rsid w:val="00EC5313"/>
    <w:rsid w:val="00FB431B"/>
    <w:rsid w:val="00FD6297"/>
    <w:rsid w:val="00FF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88DC5A"/>
  <w15:chartTrackingRefBased/>
  <w15:docId w15:val="{4D8E95F7-E344-4FCC-AAE0-28D6C4F6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s-E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Ttulo1">
    <w:name w:val="heading 1"/>
    <w:basedOn w:val="Normal"/>
    <w:link w:val="Ttulo1C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1">
    <w:name w:val="List Table 3 Accent 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aconvieta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oempresarial">
    <w:name w:val="Documento empresarial"/>
    <w:basedOn w:val="Tab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0072C6" w:themeColor="accent1"/>
    </w:rPr>
  </w:style>
  <w:style w:type="character" w:styleId="nfasis">
    <w:name w:val="Emphasis"/>
    <w:basedOn w:val="Fuentedeprrafopredeter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0072C6" w:themeColor="accen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odelmarcadordeposicin">
    <w:name w:val="Placeholder Text"/>
    <w:basedOn w:val="Fuentedeprrafopredeter"/>
    <w:uiPriority w:val="99"/>
    <w:semiHidden/>
    <w:rsid w:val="00EC0F68"/>
    <w:rPr>
      <w:color w:val="595959" w:themeColor="text1" w:themeTint="A6"/>
    </w:rPr>
  </w:style>
  <w:style w:type="paragraph" w:styleId="Piedepgina">
    <w:name w:val="footer"/>
    <w:basedOn w:val="Normal"/>
    <w:link w:val="PiedepginaC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FFFFFF" w:themeColor="background1"/>
      <w:shd w:val="clear" w:color="auto" w:fill="0072C6" w:themeFill="accent1"/>
    </w:rPr>
  </w:style>
  <w:style w:type="paragraph" w:styleId="Cita">
    <w:name w:val="Quote"/>
    <w:basedOn w:val="Normal"/>
    <w:next w:val="Normal"/>
    <w:link w:val="Cita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aconnme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B431B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43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Textoindependiente">
    <w:name w:val="Body Text"/>
    <w:basedOn w:val="Normal"/>
    <w:link w:val="TextoindependienteCar"/>
    <w:semiHidden/>
    <w:rsid w:val="005410F1"/>
    <w:pPr>
      <w:spacing w:before="0" w:after="0" w:line="240" w:lineRule="auto"/>
      <w:jc w:val="both"/>
    </w:pPr>
    <w:rPr>
      <w:rFonts w:ascii="Times New Roman" w:eastAsia="Times New Roman" w:hAnsi="Times New Roman" w:cs="Times New Roman"/>
      <w:color w:val="auto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410F1"/>
    <w:rPr>
      <w:rFonts w:ascii="Times New Roman" w:eastAsia="Times New Roman" w:hAnsi="Times New Roman" w:cs="Times New Roman"/>
      <w:color w:val="auto"/>
      <w:lang w:eastAsia="es-ES"/>
    </w:rPr>
  </w:style>
  <w:style w:type="paragraph" w:styleId="Prrafodelista">
    <w:name w:val="List Paragraph"/>
    <w:basedOn w:val="Normal"/>
    <w:uiPriority w:val="34"/>
    <w:unhideWhenUsed/>
    <w:qFormat/>
    <w:rsid w:val="00D34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a\AppData\Roaming\Microsoft\Templates\Documento%20empresarial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empresarial</Template>
  <TotalTime>6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Zanetti</dc:creator>
  <cp:keywords/>
  <dc:description/>
  <cp:lastModifiedBy>Paula Zanetti</cp:lastModifiedBy>
  <cp:revision>10</cp:revision>
  <dcterms:created xsi:type="dcterms:W3CDTF">2020-06-17T23:18:00Z</dcterms:created>
  <dcterms:modified xsi:type="dcterms:W3CDTF">2020-07-11T22:54:00Z</dcterms:modified>
</cp:coreProperties>
</file>