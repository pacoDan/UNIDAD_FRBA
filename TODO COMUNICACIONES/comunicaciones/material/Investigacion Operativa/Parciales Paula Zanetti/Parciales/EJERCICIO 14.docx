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05B3" w14:textId="48417F15" w:rsidR="00356D9C" w:rsidRDefault="00356D9C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14</w:t>
      </w:r>
    </w:p>
    <w:p w14:paraId="062C9A49" w14:textId="13B52698" w:rsidR="00D4304F" w:rsidRPr="00356D9C" w:rsidRDefault="00FD6297" w:rsidP="00356D9C">
      <w:pPr>
        <w:pStyle w:val="Ttulo1"/>
        <w:spacing w:before="0" w:after="0"/>
        <w:rPr>
          <w:rFonts w:ascii="Arial" w:hAnsi="Arial" w:cs="Arial"/>
          <w:sz w:val="20"/>
          <w:szCs w:val="20"/>
        </w:rPr>
      </w:pPr>
      <w:r>
        <w:rPr>
          <w:sz w:val="36"/>
          <w:szCs w:val="36"/>
        </w:rPr>
        <w:t xml:space="preserve">A) </w:t>
      </w:r>
      <w:r w:rsidRPr="00356D9C">
        <w:rPr>
          <w:rFonts w:ascii="Arial" w:hAnsi="Arial" w:cs="Arial"/>
          <w:sz w:val="20"/>
          <w:szCs w:val="20"/>
        </w:rPr>
        <w:t xml:space="preserve">EJERCICIO </w:t>
      </w:r>
      <w:r w:rsidR="00195AED" w:rsidRPr="00356D9C">
        <w:rPr>
          <w:rFonts w:ascii="Arial" w:hAnsi="Arial" w:cs="Arial"/>
          <w:sz w:val="20"/>
          <w:szCs w:val="20"/>
        </w:rPr>
        <w:t>1</w:t>
      </w:r>
      <w:r w:rsidRPr="00356D9C">
        <w:rPr>
          <w:rFonts w:ascii="Arial" w:hAnsi="Arial" w:cs="Arial"/>
          <w:sz w:val="20"/>
          <w:szCs w:val="20"/>
        </w:rPr>
        <w:t>:</w:t>
      </w:r>
    </w:p>
    <w:p w14:paraId="555E9436" w14:textId="77777777" w:rsidR="00FD6297" w:rsidRPr="00356D9C" w:rsidRDefault="00FD6297" w:rsidP="00356D9C">
      <w:pPr>
        <w:pStyle w:val="Ttulo2"/>
        <w:spacing w:before="0" w:after="0"/>
        <w:rPr>
          <w:rFonts w:ascii="Arial" w:hAnsi="Arial" w:cs="Arial"/>
          <w:sz w:val="20"/>
          <w:szCs w:val="20"/>
        </w:rPr>
      </w:pPr>
    </w:p>
    <w:p w14:paraId="5F982FAF" w14:textId="366418E6" w:rsidR="00825DDB" w:rsidRPr="00356D9C" w:rsidRDefault="00825DDB" w:rsidP="00356D9C">
      <w:pPr>
        <w:tabs>
          <w:tab w:val="left" w:pos="2813"/>
          <w:tab w:val="left" w:pos="4039"/>
          <w:tab w:val="left" w:pos="5422"/>
          <w:tab w:val="left" w:pos="7500"/>
          <w:tab w:val="left" w:pos="8619"/>
          <w:tab w:val="left" w:pos="9709"/>
        </w:tabs>
        <w:spacing w:before="0" w:after="0"/>
        <w:jc w:val="both"/>
        <w:rPr>
          <w:rFonts w:ascii="Arial" w:hAnsi="Arial" w:cs="Arial"/>
          <w:sz w:val="20"/>
          <w:szCs w:val="20"/>
        </w:rPr>
      </w:pPr>
      <w:r w:rsidRPr="00356D9C">
        <w:rPr>
          <w:rFonts w:ascii="Arial" w:hAnsi="Arial" w:cs="Arial"/>
          <w:sz w:val="20"/>
          <w:szCs w:val="20"/>
        </w:rPr>
        <w:t>Una empresa ha decidido lanzar tres nuevos productos. Dos plantas sucursales tienen en estos momentos capacidad de producción excedente. En la tabla siguiente se determina las capacidades de la planta y los costos de producción. Modelizar y resolver la mejor asignación de los Productos en demanda y costos.</w:t>
      </w:r>
    </w:p>
    <w:p w14:paraId="391C0486" w14:textId="02E661C6" w:rsidR="00825DDB" w:rsidRPr="00356D9C" w:rsidRDefault="00825DDB" w:rsidP="00356D9C">
      <w:pPr>
        <w:tabs>
          <w:tab w:val="left" w:pos="2813"/>
          <w:tab w:val="left" w:pos="4039"/>
          <w:tab w:val="left" w:pos="5422"/>
          <w:tab w:val="left" w:pos="7500"/>
          <w:tab w:val="left" w:pos="8619"/>
          <w:tab w:val="left" w:pos="9709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5B419B48" w14:textId="77777777" w:rsidR="00825DDB" w:rsidRPr="00356D9C" w:rsidRDefault="00825DDB" w:rsidP="00356D9C">
      <w:pPr>
        <w:tabs>
          <w:tab w:val="left" w:pos="2813"/>
          <w:tab w:val="left" w:pos="4039"/>
          <w:tab w:val="left" w:pos="5422"/>
          <w:tab w:val="left" w:pos="7500"/>
          <w:tab w:val="left" w:pos="8619"/>
          <w:tab w:val="left" w:pos="9709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9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1693"/>
        <w:gridCol w:w="1693"/>
        <w:gridCol w:w="1693"/>
        <w:gridCol w:w="1693"/>
      </w:tblGrid>
      <w:tr w:rsidR="00825DDB" w:rsidRPr="00E144FF" w14:paraId="54AC4CC9" w14:textId="77777777" w:rsidTr="00D91422">
        <w:tc>
          <w:tcPr>
            <w:tcW w:w="1693" w:type="dxa"/>
          </w:tcPr>
          <w:p w14:paraId="6C6A3612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44FF">
              <w:rPr>
                <w:rFonts w:ascii="Arial" w:hAnsi="Arial" w:cs="Arial"/>
                <w:b/>
                <w:sz w:val="20"/>
                <w:szCs w:val="20"/>
              </w:rPr>
              <w:t>PLANTA</w:t>
            </w:r>
          </w:p>
        </w:tc>
        <w:tc>
          <w:tcPr>
            <w:tcW w:w="1693" w:type="dxa"/>
          </w:tcPr>
          <w:p w14:paraId="41A94727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44F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93" w:type="dxa"/>
          </w:tcPr>
          <w:p w14:paraId="161B6B54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44F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93" w:type="dxa"/>
          </w:tcPr>
          <w:p w14:paraId="34F125EC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44FF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93" w:type="dxa"/>
          </w:tcPr>
          <w:p w14:paraId="22488F40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44FF">
              <w:rPr>
                <w:rFonts w:ascii="Arial" w:hAnsi="Arial" w:cs="Arial"/>
                <w:b/>
                <w:sz w:val="20"/>
                <w:szCs w:val="20"/>
              </w:rPr>
              <w:t>CAPACIDAD</w:t>
            </w:r>
          </w:p>
        </w:tc>
      </w:tr>
      <w:tr w:rsidR="00825DDB" w:rsidRPr="00E144FF" w14:paraId="5651AEDC" w14:textId="77777777" w:rsidTr="00D91422">
        <w:tc>
          <w:tcPr>
            <w:tcW w:w="1693" w:type="dxa"/>
          </w:tcPr>
          <w:p w14:paraId="710AA03F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4F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3" w:type="dxa"/>
          </w:tcPr>
          <w:p w14:paraId="3FB279F0" w14:textId="7C584EF5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93" w:type="dxa"/>
          </w:tcPr>
          <w:p w14:paraId="3CFCB924" w14:textId="538A77DB" w:rsidR="00825DDB" w:rsidRPr="00E144FF" w:rsidRDefault="001B30CE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93" w:type="dxa"/>
          </w:tcPr>
          <w:p w14:paraId="46576275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4F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93" w:type="dxa"/>
          </w:tcPr>
          <w:p w14:paraId="21690E2E" w14:textId="4BC84E2F" w:rsidR="00825DDB" w:rsidRPr="00E144FF" w:rsidRDefault="00F37829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25DDB" w:rsidRPr="00E144FF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825DDB" w:rsidRPr="00E144FF" w14:paraId="09FECC54" w14:textId="77777777" w:rsidTr="00D91422">
        <w:tc>
          <w:tcPr>
            <w:tcW w:w="1693" w:type="dxa"/>
          </w:tcPr>
          <w:p w14:paraId="16AE17F3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4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93" w:type="dxa"/>
          </w:tcPr>
          <w:p w14:paraId="2FD97994" w14:textId="64EE0BBC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93" w:type="dxa"/>
          </w:tcPr>
          <w:p w14:paraId="4519F45D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4FF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93" w:type="dxa"/>
          </w:tcPr>
          <w:p w14:paraId="0FC06636" w14:textId="6A9DB9AB" w:rsidR="00825DDB" w:rsidRPr="00E144FF" w:rsidRDefault="001B30CE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93" w:type="dxa"/>
          </w:tcPr>
          <w:p w14:paraId="631DD199" w14:textId="5991348E" w:rsidR="00825DDB" w:rsidRPr="00E144FF" w:rsidRDefault="00F37829" w:rsidP="00F37829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7</w:t>
            </w:r>
            <w:r w:rsidR="00825DDB" w:rsidRPr="00E144F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825DDB" w:rsidRPr="00E144FF" w14:paraId="4341D810" w14:textId="77777777" w:rsidTr="00D91422">
        <w:tc>
          <w:tcPr>
            <w:tcW w:w="1693" w:type="dxa"/>
          </w:tcPr>
          <w:p w14:paraId="0EF15BA8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144FF">
              <w:rPr>
                <w:rFonts w:ascii="Arial" w:hAnsi="Arial" w:cs="Arial"/>
                <w:b/>
                <w:sz w:val="20"/>
                <w:szCs w:val="20"/>
              </w:rPr>
              <w:t>DEMANDA PRODUCTOS</w:t>
            </w:r>
          </w:p>
        </w:tc>
        <w:tc>
          <w:tcPr>
            <w:tcW w:w="1693" w:type="dxa"/>
          </w:tcPr>
          <w:p w14:paraId="5C55E4CA" w14:textId="6E178304" w:rsidR="00825DDB" w:rsidRPr="00E144FF" w:rsidRDefault="001B30CE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1693" w:type="dxa"/>
          </w:tcPr>
          <w:p w14:paraId="66371264" w14:textId="52EEF0D3" w:rsidR="00825DDB" w:rsidRPr="00E144FF" w:rsidRDefault="001B30CE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1693" w:type="dxa"/>
          </w:tcPr>
          <w:p w14:paraId="69C96D94" w14:textId="68904177" w:rsidR="00825DDB" w:rsidRPr="00E144FF" w:rsidRDefault="001B30CE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693" w:type="dxa"/>
          </w:tcPr>
          <w:p w14:paraId="6F7DAC24" w14:textId="77777777" w:rsidR="00825DDB" w:rsidRPr="00E144FF" w:rsidRDefault="00825DDB" w:rsidP="00D91422">
            <w:pPr>
              <w:tabs>
                <w:tab w:val="left" w:pos="2813"/>
                <w:tab w:val="left" w:pos="4039"/>
                <w:tab w:val="left" w:pos="5422"/>
                <w:tab w:val="left" w:pos="7500"/>
                <w:tab w:val="left" w:pos="8619"/>
                <w:tab w:val="left" w:pos="9709"/>
              </w:tabs>
              <w:spacing w:before="120" w:after="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9FF826" w14:textId="77777777" w:rsidR="0047181C" w:rsidRPr="00BB3220" w:rsidRDefault="0047181C" w:rsidP="0047181C">
      <w:pPr>
        <w:spacing w:before="0" w:after="0"/>
        <w:jc w:val="both"/>
        <w:rPr>
          <w:rFonts w:cstheme="minorHAnsi"/>
          <w:b/>
          <w:bCs/>
        </w:rPr>
      </w:pPr>
      <w:r w:rsidRPr="00BB3220">
        <w:rPr>
          <w:rFonts w:cstheme="minorHAnsi"/>
          <w:b/>
          <w:bCs/>
        </w:rPr>
        <w:t xml:space="preserve">Se pide: </w:t>
      </w:r>
    </w:p>
    <w:p w14:paraId="37FFCA28" w14:textId="77777777" w:rsidR="0047181C" w:rsidRDefault="0047181C" w:rsidP="0047181C">
      <w:pPr>
        <w:spacing w:before="0" w:after="0"/>
        <w:jc w:val="both"/>
        <w:rPr>
          <w:rFonts w:cstheme="minorHAnsi"/>
          <w:sz w:val="20"/>
          <w:szCs w:val="20"/>
        </w:rPr>
      </w:pPr>
    </w:p>
    <w:p w14:paraId="6AFB4036" w14:textId="77777777" w:rsidR="0047181C" w:rsidRDefault="0047181C" w:rsidP="0047181C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Modelizar el Problema de Transporte</w:t>
      </w:r>
    </w:p>
    <w:p w14:paraId="43DB5619" w14:textId="77777777" w:rsidR="0047181C" w:rsidRDefault="0047181C" w:rsidP="0047181C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Cargar la solución básica inicial por esq. NO y por inspección</w:t>
      </w:r>
    </w:p>
    <w:p w14:paraId="5082C7EF" w14:textId="77777777" w:rsidR="0047181C" w:rsidRDefault="0047181C" w:rsidP="0047181C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Realizar una </w:t>
      </w:r>
      <w:proofErr w:type="spellStart"/>
      <w:r>
        <w:rPr>
          <w:rFonts w:cstheme="minorHAnsi"/>
          <w:sz w:val="20"/>
          <w:szCs w:val="20"/>
        </w:rPr>
        <w:t>iteracción</w:t>
      </w:r>
      <w:proofErr w:type="spellEnd"/>
      <w:r>
        <w:rPr>
          <w:rFonts w:cstheme="minorHAnsi"/>
          <w:sz w:val="20"/>
          <w:szCs w:val="20"/>
        </w:rPr>
        <w:t xml:space="preserve"> en la tabla cargada por Inspección y decir si es el óptimo? Porqué?</w:t>
      </w:r>
    </w:p>
    <w:p w14:paraId="56E4AB98" w14:textId="77777777" w:rsidR="00356D9C" w:rsidRPr="0025149E" w:rsidRDefault="00356D9C" w:rsidP="00356D9C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r w:rsidRPr="00FD62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2:</w:t>
      </w:r>
    </w:p>
    <w:p w14:paraId="1D97CDC6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>Una empresa debe optar por la compra de una de 3 máquinas de las características siguientes:</w:t>
      </w:r>
    </w:p>
    <w:p w14:paraId="63BDD974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</w:p>
    <w:p w14:paraId="054C1DA5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b/>
          <w:sz w:val="20"/>
          <w:szCs w:val="20"/>
        </w:rPr>
      </w:pPr>
      <w:r w:rsidRPr="0025149E">
        <w:rPr>
          <w:rFonts w:ascii="Arial" w:hAnsi="Arial"/>
          <w:b/>
          <w:sz w:val="20"/>
          <w:szCs w:val="20"/>
        </w:rPr>
        <w:tab/>
      </w:r>
      <w:r w:rsidRPr="0025149E">
        <w:rPr>
          <w:rFonts w:ascii="Arial" w:hAnsi="Arial"/>
          <w:b/>
          <w:sz w:val="20"/>
          <w:szCs w:val="20"/>
        </w:rPr>
        <w:tab/>
        <w:t>Máquina        Costo fijo anual              Costo variable</w:t>
      </w:r>
    </w:p>
    <w:p w14:paraId="541A0900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b/>
          <w:sz w:val="20"/>
          <w:szCs w:val="20"/>
        </w:rPr>
      </w:pPr>
      <w:r w:rsidRPr="0025149E">
        <w:rPr>
          <w:rFonts w:ascii="Arial" w:hAnsi="Arial"/>
          <w:b/>
          <w:sz w:val="20"/>
          <w:szCs w:val="20"/>
        </w:rPr>
        <w:tab/>
      </w:r>
      <w:r w:rsidRPr="0025149E">
        <w:rPr>
          <w:rFonts w:ascii="Arial" w:hAnsi="Arial"/>
          <w:b/>
          <w:sz w:val="20"/>
          <w:szCs w:val="20"/>
        </w:rPr>
        <w:tab/>
      </w:r>
      <w:r w:rsidRPr="0025149E">
        <w:rPr>
          <w:rFonts w:ascii="Arial" w:hAnsi="Arial"/>
          <w:b/>
          <w:sz w:val="20"/>
          <w:szCs w:val="20"/>
        </w:rPr>
        <w:tab/>
      </w:r>
      <w:r w:rsidRPr="0025149E">
        <w:rPr>
          <w:rFonts w:ascii="Arial" w:hAnsi="Arial"/>
          <w:b/>
          <w:sz w:val="20"/>
          <w:szCs w:val="20"/>
        </w:rPr>
        <w:tab/>
        <w:t xml:space="preserve">        ($)</w:t>
      </w:r>
      <w:r w:rsidRPr="0025149E">
        <w:rPr>
          <w:rFonts w:ascii="Arial" w:hAnsi="Arial"/>
          <w:b/>
          <w:sz w:val="20"/>
          <w:szCs w:val="20"/>
        </w:rPr>
        <w:tab/>
        <w:t xml:space="preserve">                  ($/unidad)</w:t>
      </w:r>
    </w:p>
    <w:p w14:paraId="05D81879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 xml:space="preserve">            </w:t>
      </w:r>
    </w:p>
    <w:p w14:paraId="4E2F9AC5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    1                     80.000</w:t>
      </w: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     50</w:t>
      </w:r>
    </w:p>
    <w:p w14:paraId="135155FB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    2                   130.000</w:t>
      </w: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     40</w:t>
      </w:r>
    </w:p>
    <w:p w14:paraId="325C2C91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    3                   200.000</w:t>
      </w: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     30</w:t>
      </w:r>
    </w:p>
    <w:p w14:paraId="15267ADD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</w:p>
    <w:p w14:paraId="00442F01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>Sus estimaciones de la demanda posible del producto a fabricar y las respectivas probabilidades asociadas son las siguientes:</w:t>
      </w:r>
    </w:p>
    <w:p w14:paraId="52CBEE1D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</w:p>
    <w:p w14:paraId="747AA394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b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   </w:t>
      </w:r>
      <w:r w:rsidRPr="0025149E">
        <w:rPr>
          <w:rFonts w:ascii="Arial" w:hAnsi="Arial"/>
          <w:b/>
          <w:sz w:val="20"/>
          <w:szCs w:val="20"/>
        </w:rPr>
        <w:t>Demanda anual     Probabilidades</w:t>
      </w:r>
    </w:p>
    <w:p w14:paraId="1FE25336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b/>
          <w:sz w:val="20"/>
          <w:szCs w:val="20"/>
        </w:rPr>
      </w:pPr>
      <w:r w:rsidRPr="0025149E">
        <w:rPr>
          <w:rFonts w:ascii="Arial" w:hAnsi="Arial"/>
          <w:b/>
          <w:sz w:val="20"/>
          <w:szCs w:val="20"/>
        </w:rPr>
        <w:tab/>
      </w:r>
      <w:r w:rsidRPr="0025149E">
        <w:rPr>
          <w:rFonts w:ascii="Arial" w:hAnsi="Arial"/>
          <w:b/>
          <w:sz w:val="20"/>
          <w:szCs w:val="20"/>
        </w:rPr>
        <w:tab/>
        <w:t xml:space="preserve">          (unidades)</w:t>
      </w:r>
    </w:p>
    <w:p w14:paraId="489F0E91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>10.000                      0,2</w:t>
      </w:r>
    </w:p>
    <w:p w14:paraId="18FEA340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8.000                      0,5</w:t>
      </w:r>
    </w:p>
    <w:p w14:paraId="7BC9882B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6.000                      0,2</w:t>
      </w:r>
    </w:p>
    <w:p w14:paraId="7D79C31E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</w:r>
      <w:r w:rsidRPr="0025149E">
        <w:rPr>
          <w:rFonts w:ascii="Arial" w:hAnsi="Arial"/>
          <w:sz w:val="20"/>
          <w:szCs w:val="20"/>
        </w:rPr>
        <w:tab/>
        <w:t xml:space="preserve">  4.000                      0,1</w:t>
      </w:r>
    </w:p>
    <w:p w14:paraId="433F4C83" w14:textId="77777777" w:rsidR="00356D9C" w:rsidRPr="0025149E" w:rsidRDefault="00356D9C" w:rsidP="00356D9C">
      <w:pPr>
        <w:pStyle w:val="Textosinformato"/>
        <w:jc w:val="both"/>
        <w:rPr>
          <w:rFonts w:ascii="Arial" w:hAnsi="Arial"/>
          <w:sz w:val="20"/>
          <w:szCs w:val="20"/>
        </w:rPr>
      </w:pPr>
    </w:p>
    <w:p w14:paraId="45246266" w14:textId="12867B19" w:rsidR="00FD6297" w:rsidRPr="00356D9C" w:rsidRDefault="00356D9C" w:rsidP="00356D9C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</w:t>
      </w:r>
      <w:r>
        <w:rPr>
          <w:sz w:val="20"/>
          <w:szCs w:val="20"/>
        </w:rPr>
        <w:t>.</w:t>
      </w:r>
    </w:p>
    <w:sectPr w:rsidR="00FD6297" w:rsidRPr="00356D9C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06BCD" w14:textId="77777777" w:rsidR="003D5B76" w:rsidRDefault="003D5B76">
      <w:pPr>
        <w:spacing w:before="0" w:after="0" w:line="240" w:lineRule="auto"/>
      </w:pPr>
      <w:r>
        <w:separator/>
      </w:r>
    </w:p>
    <w:p w14:paraId="08246C38" w14:textId="77777777" w:rsidR="003D5B76" w:rsidRDefault="003D5B76"/>
  </w:endnote>
  <w:endnote w:type="continuationSeparator" w:id="0">
    <w:p w14:paraId="7215741E" w14:textId="77777777" w:rsidR="003D5B76" w:rsidRDefault="003D5B76">
      <w:pPr>
        <w:spacing w:before="0" w:after="0" w:line="240" w:lineRule="auto"/>
      </w:pPr>
      <w:r>
        <w:continuationSeparator/>
      </w:r>
    </w:p>
    <w:p w14:paraId="3C14A473" w14:textId="77777777" w:rsidR="003D5B76" w:rsidRDefault="003D5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–  2020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E4C05" w14:textId="77777777" w:rsidR="003D5B76" w:rsidRDefault="003D5B76">
      <w:pPr>
        <w:spacing w:before="0" w:after="0" w:line="240" w:lineRule="auto"/>
      </w:pPr>
      <w:r>
        <w:separator/>
      </w:r>
    </w:p>
    <w:p w14:paraId="48C70A32" w14:textId="77777777" w:rsidR="003D5B76" w:rsidRDefault="003D5B76"/>
  </w:footnote>
  <w:footnote w:type="continuationSeparator" w:id="0">
    <w:p w14:paraId="05AACD33" w14:textId="77777777" w:rsidR="003D5B76" w:rsidRDefault="003D5B76">
      <w:pPr>
        <w:spacing w:before="0" w:after="0" w:line="240" w:lineRule="auto"/>
      </w:pPr>
      <w:r>
        <w:continuationSeparator/>
      </w:r>
    </w:p>
    <w:p w14:paraId="048ED248" w14:textId="77777777" w:rsidR="003D5B76" w:rsidRDefault="003D5B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7279A"/>
    <w:multiLevelType w:val="hybridMultilevel"/>
    <w:tmpl w:val="F9A2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2767"/>
    <w:rsid w:val="0000795A"/>
    <w:rsid w:val="0002522F"/>
    <w:rsid w:val="000A017B"/>
    <w:rsid w:val="00134401"/>
    <w:rsid w:val="001509EE"/>
    <w:rsid w:val="00195AED"/>
    <w:rsid w:val="001B21A6"/>
    <w:rsid w:val="001B30CE"/>
    <w:rsid w:val="001F2EDF"/>
    <w:rsid w:val="00227DF5"/>
    <w:rsid w:val="002D22E0"/>
    <w:rsid w:val="003008EC"/>
    <w:rsid w:val="003112E5"/>
    <w:rsid w:val="0033513D"/>
    <w:rsid w:val="0033582A"/>
    <w:rsid w:val="00356D9C"/>
    <w:rsid w:val="00391546"/>
    <w:rsid w:val="003B5676"/>
    <w:rsid w:val="003D5B76"/>
    <w:rsid w:val="00456DC9"/>
    <w:rsid w:val="0047181C"/>
    <w:rsid w:val="00495A4B"/>
    <w:rsid w:val="004C0D75"/>
    <w:rsid w:val="007525DE"/>
    <w:rsid w:val="0075279C"/>
    <w:rsid w:val="0077285C"/>
    <w:rsid w:val="007F682D"/>
    <w:rsid w:val="00825DDB"/>
    <w:rsid w:val="008B1763"/>
    <w:rsid w:val="009C12EC"/>
    <w:rsid w:val="009F5E2B"/>
    <w:rsid w:val="00A463BA"/>
    <w:rsid w:val="00B052F0"/>
    <w:rsid w:val="00B71C13"/>
    <w:rsid w:val="00BC0175"/>
    <w:rsid w:val="00C05B8B"/>
    <w:rsid w:val="00C52FC2"/>
    <w:rsid w:val="00D4304F"/>
    <w:rsid w:val="00D651B9"/>
    <w:rsid w:val="00D94599"/>
    <w:rsid w:val="00D95120"/>
    <w:rsid w:val="00DF123B"/>
    <w:rsid w:val="00E05827"/>
    <w:rsid w:val="00E53907"/>
    <w:rsid w:val="00E62770"/>
    <w:rsid w:val="00EC0F68"/>
    <w:rsid w:val="00EC1BFB"/>
    <w:rsid w:val="00EC5313"/>
    <w:rsid w:val="00F37829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qFormat/>
    <w:rsid w:val="00825DDB"/>
    <w:pPr>
      <w:spacing w:before="0" w:after="160" w:line="259" w:lineRule="auto"/>
      <w:ind w:left="720"/>
      <w:contextualSpacing/>
    </w:pPr>
    <w:rPr>
      <w:color w:val="auto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8</cp:revision>
  <dcterms:created xsi:type="dcterms:W3CDTF">2020-06-17T23:17:00Z</dcterms:created>
  <dcterms:modified xsi:type="dcterms:W3CDTF">2020-07-11T23:02:00Z</dcterms:modified>
</cp:coreProperties>
</file>