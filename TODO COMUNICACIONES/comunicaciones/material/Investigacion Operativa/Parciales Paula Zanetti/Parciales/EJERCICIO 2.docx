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CDDDE" w14:textId="0ECC6BF2" w:rsidR="004F4E64" w:rsidRDefault="004F4E64">
      <w:pPr>
        <w:pStyle w:val="Ttulo1"/>
        <w:rPr>
          <w:sz w:val="36"/>
          <w:szCs w:val="36"/>
        </w:rPr>
      </w:pPr>
      <w:r>
        <w:rPr>
          <w:sz w:val="36"/>
          <w:szCs w:val="36"/>
        </w:rPr>
        <w:t>PARCIAL 2:</w:t>
      </w:r>
    </w:p>
    <w:p w14:paraId="062C9A49" w14:textId="1D903D34" w:rsidR="00D4304F" w:rsidRPr="00FD6297" w:rsidRDefault="00FD6297">
      <w:pPr>
        <w:pStyle w:val="Ttulo1"/>
        <w:rPr>
          <w:sz w:val="36"/>
          <w:szCs w:val="36"/>
        </w:rPr>
      </w:pPr>
      <w:r>
        <w:rPr>
          <w:sz w:val="36"/>
          <w:szCs w:val="36"/>
        </w:rPr>
        <w:t xml:space="preserve">A) </w:t>
      </w:r>
      <w:r w:rsidRPr="00FD6297">
        <w:rPr>
          <w:sz w:val="36"/>
          <w:szCs w:val="36"/>
        </w:rPr>
        <w:t xml:space="preserve">EJERCICIO </w:t>
      </w:r>
      <w:r w:rsidR="004F4E64">
        <w:rPr>
          <w:sz w:val="36"/>
          <w:szCs w:val="36"/>
        </w:rPr>
        <w:t>1</w:t>
      </w:r>
      <w:r>
        <w:rPr>
          <w:sz w:val="36"/>
          <w:szCs w:val="36"/>
        </w:rPr>
        <w:t>:</w:t>
      </w:r>
    </w:p>
    <w:p w14:paraId="468DFA74" w14:textId="37917161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sz w:val="20"/>
          <w:szCs w:val="20"/>
        </w:rPr>
      </w:pPr>
      <w:r w:rsidRPr="007E144D">
        <w:rPr>
          <w:rFonts w:ascii="Arial" w:hAnsi="Arial"/>
          <w:sz w:val="20"/>
          <w:szCs w:val="20"/>
        </w:rPr>
        <w:t xml:space="preserve">Una persona afectada por cierta enfermedad debe ser tratada con una dieta específica mediante la cual debe consumir los siguientes componentes: VITAMINAS (mínimo </w:t>
      </w:r>
      <w:smartTag w:uri="urn:schemas-microsoft-com:office:smarttags" w:element="metricconverter">
        <w:smartTagPr>
          <w:attr w:name="ProductID" w:val="800 g"/>
        </w:smartTagPr>
        <w:r w:rsidRPr="007E144D">
          <w:rPr>
            <w:rFonts w:ascii="Arial" w:hAnsi="Arial"/>
            <w:sz w:val="20"/>
            <w:szCs w:val="20"/>
          </w:rPr>
          <w:t>800 g</w:t>
        </w:r>
      </w:smartTag>
      <w:r w:rsidRPr="007E144D">
        <w:rPr>
          <w:rFonts w:ascii="Arial" w:hAnsi="Arial"/>
          <w:sz w:val="20"/>
          <w:szCs w:val="20"/>
        </w:rPr>
        <w:t xml:space="preserve">.); PROTEÍNAS (mínimo </w:t>
      </w:r>
      <w:smartTag w:uri="urn:schemas-microsoft-com:office:smarttags" w:element="metricconverter">
        <w:smartTagPr>
          <w:attr w:name="ProductID" w:val="1.900 g"/>
        </w:smartTagPr>
        <w:r w:rsidRPr="007E144D">
          <w:rPr>
            <w:rFonts w:ascii="Arial" w:hAnsi="Arial"/>
            <w:sz w:val="20"/>
            <w:szCs w:val="20"/>
          </w:rPr>
          <w:t>1.900 g</w:t>
        </w:r>
      </w:smartTag>
      <w:r w:rsidRPr="007E144D">
        <w:rPr>
          <w:rFonts w:ascii="Arial" w:hAnsi="Arial"/>
          <w:sz w:val="20"/>
          <w:szCs w:val="20"/>
        </w:rPr>
        <w:t>.),</w:t>
      </w:r>
      <w:r>
        <w:rPr>
          <w:rFonts w:ascii="Arial" w:hAnsi="Arial"/>
          <w:sz w:val="20"/>
          <w:szCs w:val="20"/>
        </w:rPr>
        <w:t xml:space="preserve"> </w:t>
      </w:r>
      <w:r w:rsidRPr="007E144D">
        <w:rPr>
          <w:rFonts w:ascii="Arial" w:hAnsi="Arial"/>
          <w:sz w:val="20"/>
          <w:szCs w:val="20"/>
        </w:rPr>
        <w:t xml:space="preserve">y SUSTANCIAS GRASAS (mínimo </w:t>
      </w:r>
      <w:smartTag w:uri="urn:schemas-microsoft-com:office:smarttags" w:element="metricconverter">
        <w:smartTagPr>
          <w:attr w:name="ProductID" w:val="700 g"/>
        </w:smartTagPr>
        <w:r w:rsidRPr="007E144D">
          <w:rPr>
            <w:rFonts w:ascii="Arial" w:hAnsi="Arial"/>
            <w:sz w:val="20"/>
            <w:szCs w:val="20"/>
          </w:rPr>
          <w:t>700 g</w:t>
        </w:r>
      </w:smartTag>
      <w:r w:rsidRPr="007E144D">
        <w:rPr>
          <w:rFonts w:ascii="Arial" w:hAnsi="Arial"/>
          <w:sz w:val="20"/>
          <w:szCs w:val="20"/>
        </w:rPr>
        <w:t>.). El mercado ofrece 2 productos A y B cuyos contenidos por paquete son los siguientes:</w:t>
      </w:r>
    </w:p>
    <w:p w14:paraId="4FCE0031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sz w:val="20"/>
          <w:szCs w:val="20"/>
        </w:rPr>
      </w:pPr>
    </w:p>
    <w:p w14:paraId="2CEA3FA7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>PRODUCTO A:</w:t>
      </w:r>
      <w:r w:rsidRPr="007E144D">
        <w:rPr>
          <w:rFonts w:ascii="Arial" w:hAnsi="Arial"/>
          <w:i/>
          <w:sz w:val="20"/>
          <w:szCs w:val="20"/>
        </w:rPr>
        <w:tab/>
        <w:t>10 gr. de VITAMINAS</w:t>
      </w:r>
    </w:p>
    <w:p w14:paraId="3198BA11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  <w:t>30 gr. de PROTEÍNAS</w:t>
      </w:r>
    </w:p>
    <w:p w14:paraId="4B26F431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  <w:t>30 gr. de SUSTANCIAS GRASAS</w:t>
      </w:r>
    </w:p>
    <w:p w14:paraId="3072E9B9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</w:p>
    <w:p w14:paraId="437D2397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i/>
          <w:sz w:val="20"/>
          <w:szCs w:val="20"/>
        </w:rPr>
        <w:tab/>
        <w:t>PRODUCTO B:</w:t>
      </w:r>
      <w:r w:rsidRPr="007E144D">
        <w:rPr>
          <w:rFonts w:ascii="Arial" w:hAnsi="Arial"/>
          <w:i/>
          <w:sz w:val="20"/>
          <w:szCs w:val="20"/>
        </w:rPr>
        <w:tab/>
        <w:t>30 gr. de VITAMINAS</w:t>
      </w:r>
    </w:p>
    <w:p w14:paraId="32CB3957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  <w:t>40 gr. de PROTEÍNAS</w:t>
      </w:r>
    </w:p>
    <w:p w14:paraId="38EB2C7B" w14:textId="01B49955" w:rsid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</w:r>
      <w:r w:rsidRPr="007E144D">
        <w:rPr>
          <w:rFonts w:ascii="Arial" w:hAnsi="Arial"/>
          <w:i/>
          <w:sz w:val="20"/>
          <w:szCs w:val="20"/>
        </w:rPr>
        <w:tab/>
        <w:t>10 gr. de SUSTANCIAS GRASAS</w:t>
      </w:r>
    </w:p>
    <w:p w14:paraId="086AF1F4" w14:textId="77777777" w:rsidR="007E144D" w:rsidRPr="007E144D" w:rsidRDefault="007E144D" w:rsidP="004F4E64">
      <w:pPr>
        <w:spacing w:before="0" w:after="0" w:line="240" w:lineRule="auto"/>
        <w:jc w:val="both"/>
        <w:rPr>
          <w:rFonts w:ascii="Arial" w:hAnsi="Arial"/>
          <w:i/>
          <w:sz w:val="20"/>
          <w:szCs w:val="20"/>
        </w:rPr>
      </w:pPr>
    </w:p>
    <w:p w14:paraId="555E9436" w14:textId="489F300C" w:rsidR="00FD6297" w:rsidRDefault="007E144D" w:rsidP="004F4E64">
      <w:pPr>
        <w:spacing w:line="240" w:lineRule="auto"/>
        <w:jc w:val="both"/>
        <w:rPr>
          <w:rFonts w:ascii="Arial" w:hAnsi="Arial"/>
          <w:sz w:val="20"/>
          <w:szCs w:val="20"/>
        </w:rPr>
      </w:pPr>
      <w:r w:rsidRPr="007E144D">
        <w:rPr>
          <w:rFonts w:ascii="Arial" w:hAnsi="Arial"/>
          <w:sz w:val="20"/>
          <w:szCs w:val="20"/>
        </w:rPr>
        <w:t>Los costos por paquete de producto son $50 y $25, respectivamente. El objetivo del problema es minimizar el costo total</w:t>
      </w:r>
    </w:p>
    <w:p w14:paraId="28C239F9" w14:textId="77777777" w:rsidR="002A78E8" w:rsidRDefault="002A78E8" w:rsidP="004F4E64">
      <w:pPr>
        <w:pStyle w:val="Prrafodelista"/>
        <w:spacing w:line="240" w:lineRule="auto"/>
        <w:ind w:left="1080"/>
        <w:rPr>
          <w:rFonts w:ascii="Arial" w:hAnsi="Arial"/>
          <w:i/>
          <w:sz w:val="20"/>
          <w:szCs w:val="20"/>
        </w:rPr>
      </w:pPr>
    </w:p>
    <w:p w14:paraId="3E36BB08" w14:textId="77777777" w:rsidR="002A78E8" w:rsidRDefault="002A78E8" w:rsidP="004F4E64">
      <w:pPr>
        <w:pStyle w:val="Prrafodelista"/>
        <w:numPr>
          <w:ilvl w:val="0"/>
          <w:numId w:val="21"/>
        </w:numPr>
        <w:spacing w:line="240" w:lineRule="auto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Modelizar</w:t>
      </w:r>
    </w:p>
    <w:p w14:paraId="54B1F6E0" w14:textId="77777777" w:rsidR="002A78E8" w:rsidRDefault="002A78E8" w:rsidP="004F4E64">
      <w:pPr>
        <w:pStyle w:val="Prrafodelista"/>
        <w:numPr>
          <w:ilvl w:val="0"/>
          <w:numId w:val="21"/>
        </w:numPr>
        <w:spacing w:line="240" w:lineRule="auto"/>
        <w:rPr>
          <w:rFonts w:ascii="Arial" w:hAnsi="Arial"/>
          <w:i/>
          <w:sz w:val="20"/>
          <w:szCs w:val="20"/>
        </w:rPr>
      </w:pPr>
      <w:proofErr w:type="gramStart"/>
      <w:r>
        <w:rPr>
          <w:rFonts w:ascii="Arial" w:hAnsi="Arial"/>
          <w:i/>
          <w:sz w:val="20"/>
          <w:szCs w:val="20"/>
        </w:rPr>
        <w:t xml:space="preserve">Resolver por el algoritmo de tablas, realizando una sola </w:t>
      </w:r>
      <w:proofErr w:type="spellStart"/>
      <w:r>
        <w:rPr>
          <w:rFonts w:ascii="Arial" w:hAnsi="Arial"/>
          <w:i/>
          <w:sz w:val="20"/>
          <w:szCs w:val="20"/>
        </w:rPr>
        <w:t>iteracción</w:t>
      </w:r>
      <w:proofErr w:type="spellEnd"/>
      <w:r>
        <w:rPr>
          <w:rFonts w:ascii="Arial" w:hAnsi="Arial"/>
          <w:i/>
          <w:sz w:val="20"/>
          <w:szCs w:val="20"/>
        </w:rPr>
        <w:t xml:space="preserve"> y decir si es el óptimo?</w:t>
      </w:r>
      <w:proofErr w:type="gramEnd"/>
      <w:r>
        <w:rPr>
          <w:rFonts w:ascii="Arial" w:hAnsi="Arial"/>
          <w:i/>
          <w:sz w:val="20"/>
          <w:szCs w:val="20"/>
        </w:rPr>
        <w:t xml:space="preserve"> </w:t>
      </w:r>
      <w:proofErr w:type="gramStart"/>
      <w:r>
        <w:rPr>
          <w:rFonts w:ascii="Arial" w:hAnsi="Arial"/>
          <w:i/>
          <w:sz w:val="20"/>
          <w:szCs w:val="20"/>
        </w:rPr>
        <w:t xml:space="preserve">Y </w:t>
      </w:r>
      <w:proofErr w:type="spellStart"/>
      <w:r>
        <w:rPr>
          <w:rFonts w:ascii="Arial" w:hAnsi="Arial"/>
          <w:i/>
          <w:sz w:val="20"/>
          <w:szCs w:val="20"/>
        </w:rPr>
        <w:t>porqué</w:t>
      </w:r>
      <w:proofErr w:type="spellEnd"/>
      <w:r>
        <w:rPr>
          <w:rFonts w:ascii="Arial" w:hAnsi="Arial"/>
          <w:i/>
          <w:sz w:val="20"/>
          <w:szCs w:val="20"/>
        </w:rPr>
        <w:t>?</w:t>
      </w:r>
      <w:proofErr w:type="gramEnd"/>
    </w:p>
    <w:p w14:paraId="4A58C877" w14:textId="6010EC53" w:rsidR="002A78E8" w:rsidRDefault="002A78E8" w:rsidP="004F4E64">
      <w:pPr>
        <w:pStyle w:val="Prrafodelista"/>
        <w:numPr>
          <w:ilvl w:val="0"/>
          <w:numId w:val="21"/>
        </w:numPr>
        <w:spacing w:line="240" w:lineRule="auto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Expresar el Modelo Dual</w:t>
      </w:r>
    </w:p>
    <w:p w14:paraId="0447070B" w14:textId="77777777" w:rsidR="004F4E64" w:rsidRDefault="004F4E64" w:rsidP="004F4E64">
      <w:pPr>
        <w:pStyle w:val="Prrafodelista"/>
        <w:spacing w:line="240" w:lineRule="auto"/>
        <w:ind w:left="1440"/>
        <w:rPr>
          <w:rFonts w:ascii="Arial" w:hAnsi="Arial"/>
          <w:i/>
          <w:sz w:val="20"/>
          <w:szCs w:val="20"/>
        </w:rPr>
      </w:pPr>
    </w:p>
    <w:p w14:paraId="1FE91DE0" w14:textId="4F861E6B" w:rsidR="00D4304F" w:rsidRPr="004F4E64" w:rsidRDefault="00FD6297" w:rsidP="004F4E64">
      <w:pPr>
        <w:pStyle w:val="Ttulo1"/>
        <w:rPr>
          <w:sz w:val="36"/>
          <w:szCs w:val="36"/>
        </w:rPr>
      </w:pPr>
      <w:r w:rsidRPr="00FD6297">
        <w:rPr>
          <w:sz w:val="36"/>
          <w:szCs w:val="36"/>
        </w:rPr>
        <w:t xml:space="preserve">B) </w:t>
      </w:r>
      <w:r w:rsidR="004F4E64" w:rsidRPr="00FD6297">
        <w:rPr>
          <w:sz w:val="36"/>
          <w:szCs w:val="36"/>
        </w:rPr>
        <w:t xml:space="preserve">EJERCICIO </w:t>
      </w:r>
      <w:r w:rsidR="004F4E64">
        <w:rPr>
          <w:sz w:val="36"/>
          <w:szCs w:val="36"/>
        </w:rPr>
        <w:t>2:</w:t>
      </w:r>
    </w:p>
    <w:p w14:paraId="76C9F53F" w14:textId="116979A5" w:rsidR="00FD6297" w:rsidRDefault="004F4E64" w:rsidP="004F4E64">
      <w:pPr>
        <w:rPr>
          <w:rFonts w:ascii="Arial" w:hAnsi="Arial" w:cs="Arial"/>
          <w:sz w:val="20"/>
          <w:szCs w:val="20"/>
        </w:rPr>
      </w:pPr>
      <w:r w:rsidRPr="004F4E64">
        <w:rPr>
          <w:rFonts w:ascii="Arial" w:hAnsi="Arial" w:cs="Arial"/>
          <w:sz w:val="20"/>
          <w:szCs w:val="20"/>
        </w:rPr>
        <w:t xml:space="preserve">Una compañía de electrónica puede </w:t>
      </w:r>
      <w:proofErr w:type="gramStart"/>
      <w:r w:rsidRPr="004F4E64">
        <w:rPr>
          <w:rFonts w:ascii="Arial" w:hAnsi="Arial" w:cs="Arial"/>
          <w:sz w:val="20"/>
          <w:szCs w:val="20"/>
        </w:rPr>
        <w:t>armar  las</w:t>
      </w:r>
      <w:proofErr w:type="gramEnd"/>
      <w:r w:rsidRPr="004F4E64">
        <w:rPr>
          <w:rFonts w:ascii="Arial" w:hAnsi="Arial" w:cs="Arial"/>
          <w:sz w:val="20"/>
          <w:szCs w:val="20"/>
        </w:rPr>
        <w:t xml:space="preserve"> siguientes cantidades de radios entre 100 y 300 mensuales. Sin saber cómo se dará la Demanda del mercado que fluctúa entre 100 y 300 radios mensuales. Por cada radio </w:t>
      </w:r>
      <w:proofErr w:type="gramStart"/>
      <w:r w:rsidRPr="004F4E64">
        <w:rPr>
          <w:rFonts w:ascii="Arial" w:hAnsi="Arial" w:cs="Arial"/>
          <w:sz w:val="20"/>
          <w:szCs w:val="20"/>
        </w:rPr>
        <w:t>producida  se</w:t>
      </w:r>
      <w:proofErr w:type="gramEnd"/>
      <w:r w:rsidRPr="004F4E64">
        <w:rPr>
          <w:rFonts w:ascii="Arial" w:hAnsi="Arial" w:cs="Arial"/>
          <w:sz w:val="20"/>
          <w:szCs w:val="20"/>
        </w:rPr>
        <w:t xml:space="preserve"> incurre en un costo variable de $10. El costo de mantenimiento es de $3,50 por cada radio que no vendió en el mes. El costo de puesta en marcha de la producción mensual es de $250. </w:t>
      </w:r>
      <w:proofErr w:type="gramStart"/>
      <w:r w:rsidRPr="004F4E64">
        <w:rPr>
          <w:rFonts w:ascii="Arial" w:hAnsi="Arial" w:cs="Arial"/>
          <w:sz w:val="20"/>
          <w:szCs w:val="20"/>
        </w:rPr>
        <w:t>Cuándo</w:t>
      </w:r>
      <w:proofErr w:type="gramEnd"/>
      <w:r w:rsidRPr="004F4E64">
        <w:rPr>
          <w:rFonts w:ascii="Arial" w:hAnsi="Arial" w:cs="Arial"/>
          <w:sz w:val="20"/>
          <w:szCs w:val="20"/>
        </w:rPr>
        <w:t xml:space="preserve"> no se cubra una demanda se calcula un costo de $55 por cliente insatisfecho.  Asuma que la producción debe ser un múltiplo de 100.</w:t>
      </w:r>
    </w:p>
    <w:p w14:paraId="166C79B9" w14:textId="5A866C52" w:rsidR="004F4E64" w:rsidRDefault="004F4E64" w:rsidP="004F4E64">
      <w:pPr>
        <w:spacing w:line="276" w:lineRule="auto"/>
        <w:rPr>
          <w:rFonts w:ascii="Arial" w:hAnsi="Arial" w:cs="Arial"/>
          <w:sz w:val="20"/>
          <w:szCs w:val="20"/>
        </w:rPr>
      </w:pPr>
    </w:p>
    <w:p w14:paraId="6ED66EB8" w14:textId="68FD7F7E" w:rsidR="00FD6297" w:rsidRPr="004F4E64" w:rsidRDefault="004F4E64" w:rsidP="004F4E64">
      <w:pPr>
        <w:rPr>
          <w:sz w:val="20"/>
          <w:szCs w:val="20"/>
        </w:rPr>
      </w:pPr>
      <w:r>
        <w:t xml:space="preserve">Se PIDE: </w:t>
      </w:r>
      <w:r w:rsidRPr="00327CB4">
        <w:rPr>
          <w:sz w:val="20"/>
          <w:szCs w:val="20"/>
        </w:rPr>
        <w:t xml:space="preserve">armar la </w:t>
      </w:r>
      <w:r>
        <w:rPr>
          <w:sz w:val="20"/>
          <w:szCs w:val="20"/>
        </w:rPr>
        <w:t>Tabla de Pagos o de Resultados del problema, definiendo Alternativas, Futuros y determinar si la Tabla es de Ganancia o de Costos. (no resolver el problema).</w:t>
      </w:r>
    </w:p>
    <w:p w14:paraId="648F95EE" w14:textId="7377C8E3" w:rsidR="00FD6297" w:rsidRDefault="00FD6297">
      <w:pPr>
        <w:pStyle w:val="Ttulo2"/>
        <w:rPr>
          <w:sz w:val="36"/>
          <w:szCs w:val="36"/>
        </w:rPr>
      </w:pPr>
    </w:p>
    <w:p w14:paraId="5562AF37" w14:textId="45E8A979" w:rsidR="00FD6297" w:rsidRDefault="00FD6297">
      <w:pPr>
        <w:pStyle w:val="Ttulo2"/>
        <w:rPr>
          <w:sz w:val="36"/>
          <w:szCs w:val="36"/>
        </w:rPr>
      </w:pPr>
    </w:p>
    <w:p w14:paraId="45246266" w14:textId="77777777" w:rsidR="00FD6297" w:rsidRPr="00FD6297" w:rsidRDefault="00FD6297">
      <w:pPr>
        <w:pStyle w:val="Ttulo2"/>
        <w:rPr>
          <w:sz w:val="36"/>
          <w:szCs w:val="36"/>
        </w:rPr>
      </w:pPr>
    </w:p>
    <w:sectPr w:rsidR="00FD6297" w:rsidRPr="00FD6297">
      <w:footerReference w:type="default" r:id="rId7"/>
      <w:headerReference w:type="firs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9811" w14:textId="77777777" w:rsidR="00BE0BBC" w:rsidRDefault="00BE0BBC">
      <w:pPr>
        <w:spacing w:before="0" w:after="0" w:line="240" w:lineRule="auto"/>
      </w:pPr>
      <w:r>
        <w:separator/>
      </w:r>
    </w:p>
    <w:p w14:paraId="3A3183A4" w14:textId="77777777" w:rsidR="00BE0BBC" w:rsidRDefault="00BE0BBC"/>
  </w:endnote>
  <w:endnote w:type="continuationSeparator" w:id="0">
    <w:p w14:paraId="009CF881" w14:textId="77777777" w:rsidR="00BE0BBC" w:rsidRDefault="00BE0BBC">
      <w:pPr>
        <w:spacing w:before="0" w:after="0" w:line="240" w:lineRule="auto"/>
      </w:pPr>
      <w:r>
        <w:continuationSeparator/>
      </w:r>
    </w:p>
    <w:p w14:paraId="20F62A4F" w14:textId="77777777" w:rsidR="00BE0BBC" w:rsidRDefault="00BE0B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8EB8F" w14:textId="77777777" w:rsidR="00D4304F" w:rsidRDefault="00D651B9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56DC9">
          <w:rPr>
            <w:noProof/>
            <w:lang w:bidi="es-ES"/>
          </w:rPr>
          <w:t>0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3174A" w14:textId="33E84E6B" w:rsidR="00D4304F" w:rsidRDefault="00FD6297">
    <w:pPr>
      <w:pStyle w:val="Piedepgina"/>
    </w:pPr>
    <w:r>
      <w:t xml:space="preserve">PARCIAL DE INVESTIGACIÓN OPERATIVA K4011 </w:t>
    </w:r>
    <w:proofErr w:type="gramStart"/>
    <w:r>
      <w:t>–  2020</w:t>
    </w:r>
    <w:proofErr w:type="gramEnd"/>
    <w:r>
      <w:t xml:space="preserve"> – PROF.: Ing. Paula Zanetti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EEC0F" w14:textId="77777777" w:rsidR="00BE0BBC" w:rsidRDefault="00BE0BBC">
      <w:pPr>
        <w:spacing w:before="0" w:after="0" w:line="240" w:lineRule="auto"/>
      </w:pPr>
      <w:r>
        <w:separator/>
      </w:r>
    </w:p>
    <w:p w14:paraId="3B72D188" w14:textId="77777777" w:rsidR="00BE0BBC" w:rsidRDefault="00BE0BBC"/>
  </w:footnote>
  <w:footnote w:type="continuationSeparator" w:id="0">
    <w:p w14:paraId="47211641" w14:textId="77777777" w:rsidR="00BE0BBC" w:rsidRDefault="00BE0BBC">
      <w:pPr>
        <w:spacing w:before="0" w:after="0" w:line="240" w:lineRule="auto"/>
      </w:pPr>
      <w:r>
        <w:continuationSeparator/>
      </w:r>
    </w:p>
    <w:p w14:paraId="5B5F9A2C" w14:textId="77777777" w:rsidR="00BE0BBC" w:rsidRDefault="00BE0B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C348D" w14:textId="16D627B9" w:rsidR="00FD6297" w:rsidRDefault="00FD6297" w:rsidP="00FD6297">
    <w:pPr>
      <w:pStyle w:val="Encabezado"/>
      <w:tabs>
        <w:tab w:val="left" w:pos="2526"/>
      </w:tabs>
    </w:pPr>
    <w:r>
      <w:tab/>
      <w:t xml:space="preserve">NOMBRE Y APELLIDO ALUMNO: </w:t>
    </w:r>
  </w:p>
  <w:p w14:paraId="0F5C978A" w14:textId="77777777" w:rsidR="00FD6297" w:rsidRDefault="00FD6297" w:rsidP="00FD6297">
    <w:pPr>
      <w:pStyle w:val="Encabezado"/>
      <w:tabs>
        <w:tab w:val="left" w:pos="2526"/>
      </w:tabs>
    </w:pPr>
  </w:p>
  <w:p w14:paraId="67E78A02" w14:textId="2FE67B1F" w:rsidR="00FD6297" w:rsidRDefault="00FD6297" w:rsidP="00FD6297">
    <w:pPr>
      <w:pStyle w:val="Encabezado"/>
      <w:tabs>
        <w:tab w:val="left" w:pos="2526"/>
      </w:tabs>
    </w:pPr>
    <w:r>
      <w:t xml:space="preserve">LEGAJO:                                                                         FECHA: </w:t>
    </w:r>
  </w:p>
  <w:p w14:paraId="65E36E5D" w14:textId="77777777" w:rsidR="00FD6297" w:rsidRDefault="00FD6297" w:rsidP="00FD6297">
    <w:pPr>
      <w:pStyle w:val="Encabezado"/>
      <w:tabs>
        <w:tab w:val="left" w:pos="2526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aconnme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A5EF5"/>
    <w:multiLevelType w:val="hybridMultilevel"/>
    <w:tmpl w:val="C0702C26"/>
    <w:lvl w:ilvl="0" w:tplc="472E44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FD7147"/>
    <w:multiLevelType w:val="hybridMultilevel"/>
    <w:tmpl w:val="E272AF0C"/>
    <w:lvl w:ilvl="0" w:tplc="032ABCEA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Listaconviet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20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7"/>
    <w:rsid w:val="0000795A"/>
    <w:rsid w:val="00227DF5"/>
    <w:rsid w:val="002A78E8"/>
    <w:rsid w:val="002D22E0"/>
    <w:rsid w:val="003008EC"/>
    <w:rsid w:val="003112E5"/>
    <w:rsid w:val="00326A81"/>
    <w:rsid w:val="0033513D"/>
    <w:rsid w:val="003B5676"/>
    <w:rsid w:val="00456DC9"/>
    <w:rsid w:val="004C0D75"/>
    <w:rsid w:val="004F4E64"/>
    <w:rsid w:val="0075279C"/>
    <w:rsid w:val="007E144D"/>
    <w:rsid w:val="009F5E2B"/>
    <w:rsid w:val="00A463BA"/>
    <w:rsid w:val="00B71C13"/>
    <w:rsid w:val="00BE0BBC"/>
    <w:rsid w:val="00C52FC2"/>
    <w:rsid w:val="00CE22F6"/>
    <w:rsid w:val="00D4304F"/>
    <w:rsid w:val="00D651B9"/>
    <w:rsid w:val="00E53907"/>
    <w:rsid w:val="00E62770"/>
    <w:rsid w:val="00E73F84"/>
    <w:rsid w:val="00EC0F68"/>
    <w:rsid w:val="00EC1BFB"/>
    <w:rsid w:val="00EC5313"/>
    <w:rsid w:val="00FB431B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288DC5A"/>
  <w15:chartTrackingRefBased/>
  <w15:docId w15:val="{4D8E95F7-E344-4FCC-AAE0-28D6C4F6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aconvieta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empresarial">
    <w:name w:val="Documento empresarial"/>
    <w:basedOn w:val="Tab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0072C6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0072C6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elmarcadordeposicin">
    <w:name w:val="Placeholder Text"/>
    <w:basedOn w:val="Fuentedeprrafopredeter"/>
    <w:uiPriority w:val="99"/>
    <w:semiHidden/>
    <w:rsid w:val="00EC0F68"/>
    <w:rPr>
      <w:color w:val="595959" w:themeColor="text1" w:themeTint="A6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FFFFFF" w:themeColor="background1"/>
      <w:shd w:val="clear" w:color="auto" w:fill="0072C6" w:themeFill="accent1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aconnme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B431B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4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rrafodelista">
    <w:name w:val="List Paragraph"/>
    <w:basedOn w:val="Normal"/>
    <w:uiPriority w:val="34"/>
    <w:unhideWhenUsed/>
    <w:qFormat/>
    <w:rsid w:val="0032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Documento%20empresar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empresarial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9</cp:revision>
  <dcterms:created xsi:type="dcterms:W3CDTF">2020-06-17T23:14:00Z</dcterms:created>
  <dcterms:modified xsi:type="dcterms:W3CDTF">2020-07-11T17:44:00Z</dcterms:modified>
</cp:coreProperties>
</file>