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49CA" w14:textId="613D17B0" w:rsidR="002E730A" w:rsidRDefault="002E730A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9</w:t>
      </w:r>
    </w:p>
    <w:p w14:paraId="062C9A49" w14:textId="697040D5" w:rsidR="00D4304F" w:rsidRPr="00FD6297" w:rsidRDefault="00FD6297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FD6297">
        <w:rPr>
          <w:sz w:val="36"/>
          <w:szCs w:val="36"/>
        </w:rPr>
        <w:t xml:space="preserve">EJERCICIO </w:t>
      </w:r>
      <w:r w:rsidR="002E730A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10F9330A" w14:textId="77777777" w:rsidR="00964A2E" w:rsidRDefault="00964A2E" w:rsidP="002E730A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Dados 3 puertos con materiales de exportación y 5 destinos, se plantea el problema de transporte correspondiente, dónde:</w:t>
      </w:r>
    </w:p>
    <w:p w14:paraId="4327CC3E" w14:textId="77777777" w:rsidR="00964A2E" w:rsidRDefault="00964A2E" w:rsidP="002E730A">
      <w:pPr>
        <w:spacing w:before="0"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Xi,j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:  </w:t>
      </w:r>
      <w:proofErr w:type="spellStart"/>
      <w:r>
        <w:rPr>
          <w:rFonts w:ascii="Arial" w:hAnsi="Arial" w:cs="Arial"/>
          <w:sz w:val="20"/>
          <w:szCs w:val="20"/>
        </w:rPr>
        <w:t>cant</w:t>
      </w:r>
      <w:proofErr w:type="spellEnd"/>
      <w:r>
        <w:rPr>
          <w:rFonts w:ascii="Arial" w:hAnsi="Arial" w:cs="Arial"/>
          <w:sz w:val="20"/>
          <w:szCs w:val="20"/>
        </w:rPr>
        <w:t xml:space="preserve">. Transportada de puerta i a destino j              i: </w:t>
      </w:r>
      <w:proofErr w:type="gramStart"/>
      <w:r>
        <w:rPr>
          <w:rFonts w:ascii="Arial" w:hAnsi="Arial" w:cs="Arial"/>
          <w:sz w:val="20"/>
          <w:szCs w:val="20"/>
        </w:rPr>
        <w:t>A,B</w:t>
      </w:r>
      <w:proofErr w:type="gramEnd"/>
      <w:r>
        <w:rPr>
          <w:rFonts w:ascii="Arial" w:hAnsi="Arial" w:cs="Arial"/>
          <w:sz w:val="20"/>
          <w:szCs w:val="20"/>
        </w:rPr>
        <w:t>,C              j: 1,2,3,4,5</w:t>
      </w:r>
    </w:p>
    <w:p w14:paraId="68D3368B" w14:textId="77777777" w:rsidR="00964A2E" w:rsidRDefault="00964A2E" w:rsidP="002E730A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transcurso de la solución se llega a:</w:t>
      </w:r>
    </w:p>
    <w:p w14:paraId="4BF1631B" w14:textId="12742118" w:rsidR="00B32080" w:rsidRDefault="00964A2E" w:rsidP="002E73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918F38" wp14:editId="25301ADB">
            <wp:extent cx="4295775" cy="2062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6" cy="206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1171" w14:textId="0C2656E9" w:rsidR="002E730A" w:rsidRPr="002E730A" w:rsidRDefault="002E730A" w:rsidP="002E730A">
      <w:pPr>
        <w:spacing w:before="0" w:after="0"/>
        <w:jc w:val="both"/>
        <w:rPr>
          <w:rFonts w:cstheme="minorHAnsi"/>
          <w:b/>
          <w:bCs/>
        </w:rPr>
      </w:pPr>
      <w:r w:rsidRPr="00BB3220">
        <w:rPr>
          <w:rFonts w:cstheme="minorHAnsi"/>
          <w:b/>
          <w:bCs/>
        </w:rPr>
        <w:t xml:space="preserve">Se pide: </w:t>
      </w:r>
    </w:p>
    <w:p w14:paraId="0DF1D440" w14:textId="77777777" w:rsidR="002E730A" w:rsidRDefault="002E730A" w:rsidP="002E730A">
      <w:pPr>
        <w:pStyle w:val="Prrafodelista"/>
        <w:numPr>
          <w:ilvl w:val="0"/>
          <w:numId w:val="23"/>
        </w:numPr>
        <w:spacing w:before="0"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Modelizar el Problema de Transporte</w:t>
      </w:r>
    </w:p>
    <w:p w14:paraId="11685792" w14:textId="77777777" w:rsidR="002E730A" w:rsidRDefault="002E730A" w:rsidP="002E730A">
      <w:pPr>
        <w:pStyle w:val="Prrafodelista"/>
        <w:numPr>
          <w:ilvl w:val="0"/>
          <w:numId w:val="23"/>
        </w:numPr>
        <w:spacing w:before="0"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Cargar la solución básica inicial por esq. NO y por inspección</w:t>
      </w:r>
    </w:p>
    <w:p w14:paraId="6AF437FB" w14:textId="35E0DD2C" w:rsidR="002E730A" w:rsidRDefault="002E730A" w:rsidP="002E730A">
      <w:pPr>
        <w:pStyle w:val="Prrafodelista"/>
        <w:numPr>
          <w:ilvl w:val="0"/>
          <w:numId w:val="23"/>
        </w:numPr>
        <w:spacing w:before="0" w:after="0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Realizar una </w:t>
      </w:r>
      <w:proofErr w:type="spellStart"/>
      <w:r>
        <w:rPr>
          <w:rFonts w:cstheme="minorHAnsi"/>
          <w:sz w:val="20"/>
          <w:szCs w:val="20"/>
        </w:rPr>
        <w:t>iteracción</w:t>
      </w:r>
      <w:proofErr w:type="spellEnd"/>
      <w:r>
        <w:rPr>
          <w:rFonts w:cstheme="minorHAnsi"/>
          <w:sz w:val="20"/>
          <w:szCs w:val="20"/>
        </w:rPr>
        <w:t xml:space="preserve"> en la tabla cargada por Inspección y decir si es el óptimo?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Porqué?</w:t>
      </w:r>
      <w:proofErr w:type="gramEnd"/>
    </w:p>
    <w:p w14:paraId="0E91A120" w14:textId="77777777" w:rsidR="002E730A" w:rsidRPr="002E730A" w:rsidRDefault="002E730A" w:rsidP="002E730A">
      <w:pPr>
        <w:spacing w:before="0" w:after="0"/>
        <w:jc w:val="both"/>
        <w:rPr>
          <w:rFonts w:cstheme="minorHAnsi"/>
          <w:sz w:val="20"/>
          <w:szCs w:val="20"/>
        </w:rPr>
      </w:pPr>
    </w:p>
    <w:p w14:paraId="73F0A5A1" w14:textId="7F35AD2A" w:rsidR="002E730A" w:rsidRPr="00C909B1" w:rsidRDefault="002E730A" w:rsidP="002E730A">
      <w:pPr>
        <w:pStyle w:val="Ttulo1"/>
        <w:numPr>
          <w:ilvl w:val="0"/>
          <w:numId w:val="24"/>
        </w:numPr>
        <w:spacing w:before="0" w:after="0"/>
        <w:rPr>
          <w:rFonts w:ascii="Arial" w:hAnsi="Arial" w:cs="Arial"/>
          <w:sz w:val="32"/>
        </w:rPr>
      </w:pPr>
      <w:r w:rsidRPr="00C909B1">
        <w:rPr>
          <w:rFonts w:ascii="Arial" w:hAnsi="Arial" w:cs="Arial"/>
          <w:sz w:val="32"/>
        </w:rPr>
        <w:t xml:space="preserve">EJERCICIO </w:t>
      </w:r>
      <w:r>
        <w:rPr>
          <w:rFonts w:ascii="Arial" w:hAnsi="Arial" w:cs="Arial"/>
          <w:sz w:val="32"/>
        </w:rPr>
        <w:t>2</w:t>
      </w:r>
      <w:r w:rsidRPr="00C909B1">
        <w:rPr>
          <w:rFonts w:ascii="Arial" w:hAnsi="Arial" w:cs="Arial"/>
          <w:sz w:val="32"/>
        </w:rPr>
        <w:t>:</w:t>
      </w:r>
    </w:p>
    <w:p w14:paraId="720EFF7B" w14:textId="77777777" w:rsidR="002E730A" w:rsidRPr="00C909B1" w:rsidRDefault="002E730A" w:rsidP="002E730A">
      <w:pPr>
        <w:spacing w:before="0" w:after="0" w:line="240" w:lineRule="auto"/>
        <w:rPr>
          <w:rFonts w:ascii="Arial" w:hAnsi="Arial"/>
          <w:i/>
          <w:sz w:val="20"/>
          <w:szCs w:val="20"/>
        </w:rPr>
      </w:pPr>
    </w:p>
    <w:p w14:paraId="446C0466" w14:textId="77777777" w:rsidR="002E730A" w:rsidRDefault="002E730A" w:rsidP="002E730A">
      <w:pPr>
        <w:pStyle w:val="Textosinformato"/>
        <w:spacing w:line="276" w:lineRule="auto"/>
        <w:jc w:val="both"/>
        <w:rPr>
          <w:rFonts w:ascii="Arial" w:hAnsi="Arial"/>
          <w:sz w:val="20"/>
          <w:szCs w:val="20"/>
        </w:rPr>
      </w:pPr>
      <w:r w:rsidRPr="00C909B1">
        <w:rPr>
          <w:rFonts w:ascii="Arial" w:hAnsi="Arial"/>
          <w:sz w:val="20"/>
          <w:szCs w:val="20"/>
        </w:rPr>
        <w:t xml:space="preserve">Un comerciante desea conocer el número de unidades que debe fabricar cada día. Tiene 2 empleados, un </w:t>
      </w:r>
      <w:r>
        <w:rPr>
          <w:rFonts w:ascii="Arial" w:hAnsi="Arial"/>
          <w:sz w:val="20"/>
          <w:szCs w:val="20"/>
        </w:rPr>
        <w:t xml:space="preserve">ENCARGADO </w:t>
      </w:r>
      <w:r w:rsidRPr="00C909B1">
        <w:rPr>
          <w:rFonts w:ascii="Arial" w:hAnsi="Arial"/>
          <w:sz w:val="20"/>
          <w:szCs w:val="20"/>
        </w:rPr>
        <w:t xml:space="preserve">al que paga $150 por día, y un </w:t>
      </w:r>
      <w:r>
        <w:rPr>
          <w:rFonts w:ascii="Arial" w:hAnsi="Arial"/>
          <w:sz w:val="20"/>
          <w:szCs w:val="20"/>
        </w:rPr>
        <w:t xml:space="preserve">AYUDANTE JUNIOR </w:t>
      </w:r>
      <w:proofErr w:type="gramStart"/>
      <w:r w:rsidRPr="00C909B1">
        <w:rPr>
          <w:rFonts w:ascii="Arial" w:hAnsi="Arial"/>
          <w:sz w:val="20"/>
          <w:szCs w:val="20"/>
        </w:rPr>
        <w:t>que  trabaja</w:t>
      </w:r>
      <w:proofErr w:type="gramEnd"/>
      <w:r w:rsidRPr="00C909B1">
        <w:rPr>
          <w:rFonts w:ascii="Arial" w:hAnsi="Arial"/>
          <w:sz w:val="20"/>
          <w:szCs w:val="20"/>
        </w:rPr>
        <w:t xml:space="preserve"> por $</w:t>
      </w:r>
      <w:r>
        <w:rPr>
          <w:rFonts w:ascii="Arial" w:hAnsi="Arial"/>
          <w:sz w:val="20"/>
          <w:szCs w:val="20"/>
        </w:rPr>
        <w:t>80</w:t>
      </w:r>
      <w:r w:rsidRPr="00C909B1">
        <w:rPr>
          <w:rFonts w:ascii="Arial" w:hAnsi="Arial"/>
          <w:sz w:val="20"/>
          <w:szCs w:val="20"/>
        </w:rPr>
        <w:t xml:space="preserve"> diarios. Por otra parte, los gastos fijos diarios son de $150, y el costo variable es de $4 por unidad. El precio de venta es de $6 por unidad, pudiendo </w:t>
      </w:r>
      <w:proofErr w:type="gramStart"/>
      <w:r w:rsidRPr="00C909B1">
        <w:rPr>
          <w:rFonts w:ascii="Arial" w:hAnsi="Arial"/>
          <w:sz w:val="20"/>
          <w:szCs w:val="20"/>
        </w:rPr>
        <w:t xml:space="preserve">venderse </w:t>
      </w:r>
      <w:r>
        <w:rPr>
          <w:rFonts w:ascii="Arial" w:hAnsi="Arial"/>
          <w:sz w:val="20"/>
          <w:szCs w:val="20"/>
        </w:rPr>
        <w:t xml:space="preserve"> en</w:t>
      </w:r>
      <w:proofErr w:type="gramEnd"/>
      <w:r>
        <w:rPr>
          <w:rFonts w:ascii="Arial" w:hAnsi="Arial"/>
          <w:sz w:val="20"/>
          <w:szCs w:val="20"/>
        </w:rPr>
        <w:t xml:space="preserve"> oferta </w:t>
      </w:r>
      <w:r w:rsidRPr="00C909B1">
        <w:rPr>
          <w:rFonts w:ascii="Arial" w:hAnsi="Arial"/>
          <w:sz w:val="20"/>
          <w:szCs w:val="20"/>
        </w:rPr>
        <w:t xml:space="preserve">las que sobran al final de cada día </w:t>
      </w:r>
      <w:proofErr w:type="spellStart"/>
      <w:r w:rsidRPr="00C909B1">
        <w:rPr>
          <w:rFonts w:ascii="Arial" w:hAnsi="Arial"/>
          <w:sz w:val="20"/>
          <w:szCs w:val="20"/>
        </w:rPr>
        <w:t>á</w:t>
      </w:r>
      <w:proofErr w:type="spellEnd"/>
      <w:r w:rsidRPr="00C909B1">
        <w:rPr>
          <w:rFonts w:ascii="Arial" w:hAnsi="Arial"/>
          <w:sz w:val="20"/>
          <w:szCs w:val="20"/>
        </w:rPr>
        <w:t xml:space="preserve"> $2 cada una. </w:t>
      </w:r>
    </w:p>
    <w:p w14:paraId="7EF19A7D" w14:textId="77777777" w:rsidR="002E730A" w:rsidRDefault="002E730A" w:rsidP="002E730A">
      <w:pPr>
        <w:pStyle w:val="Textosinformato"/>
        <w:spacing w:line="276" w:lineRule="auto"/>
        <w:jc w:val="both"/>
        <w:rPr>
          <w:rFonts w:ascii="Arial" w:hAnsi="Arial"/>
          <w:sz w:val="20"/>
          <w:szCs w:val="20"/>
        </w:rPr>
      </w:pPr>
      <w:r w:rsidRPr="00C909B1">
        <w:rPr>
          <w:rFonts w:ascii="Arial" w:hAnsi="Arial"/>
          <w:sz w:val="20"/>
          <w:szCs w:val="20"/>
        </w:rPr>
        <w:t xml:space="preserve">El comerciante notó que vendía por lo menos </w:t>
      </w:r>
      <w:r>
        <w:rPr>
          <w:rFonts w:ascii="Arial" w:hAnsi="Arial"/>
          <w:sz w:val="20"/>
          <w:szCs w:val="20"/>
        </w:rPr>
        <w:t>2</w:t>
      </w:r>
      <w:r w:rsidRPr="00C909B1">
        <w:rPr>
          <w:rFonts w:ascii="Arial" w:hAnsi="Arial"/>
          <w:sz w:val="20"/>
          <w:szCs w:val="20"/>
        </w:rPr>
        <w:t xml:space="preserve">00 unidades por día y como máximo </w:t>
      </w:r>
      <w:r>
        <w:rPr>
          <w:rFonts w:ascii="Arial" w:hAnsi="Arial"/>
          <w:sz w:val="20"/>
          <w:szCs w:val="20"/>
        </w:rPr>
        <w:t>6</w:t>
      </w:r>
      <w:r w:rsidRPr="00C909B1">
        <w:rPr>
          <w:rFonts w:ascii="Arial" w:hAnsi="Arial"/>
          <w:sz w:val="20"/>
          <w:szCs w:val="20"/>
        </w:rPr>
        <w:t xml:space="preserve">00. Para fabricar más de </w:t>
      </w:r>
      <w:r>
        <w:rPr>
          <w:rFonts w:ascii="Arial" w:hAnsi="Arial"/>
          <w:sz w:val="20"/>
          <w:szCs w:val="20"/>
        </w:rPr>
        <w:t>4</w:t>
      </w:r>
      <w:r w:rsidRPr="00C909B1">
        <w:rPr>
          <w:rFonts w:ascii="Arial" w:hAnsi="Arial"/>
          <w:sz w:val="20"/>
          <w:szCs w:val="20"/>
        </w:rPr>
        <w:t xml:space="preserve">00 unidades por día el </w:t>
      </w:r>
      <w:r>
        <w:rPr>
          <w:rFonts w:ascii="Arial" w:hAnsi="Arial"/>
          <w:sz w:val="20"/>
          <w:szCs w:val="20"/>
        </w:rPr>
        <w:t>ENCARGADO</w:t>
      </w:r>
      <w:r w:rsidRPr="00C909B1">
        <w:rPr>
          <w:rFonts w:ascii="Arial" w:hAnsi="Arial"/>
          <w:sz w:val="20"/>
          <w:szCs w:val="20"/>
        </w:rPr>
        <w:t xml:space="preserve"> debe trabajar horas extras que mejoran su salario en $100. Además, el comerciante estima que por cada unidad no vendida tiene un perjuicio de $3.</w:t>
      </w:r>
      <w:r>
        <w:rPr>
          <w:rFonts w:ascii="Arial" w:hAnsi="Arial"/>
          <w:sz w:val="20"/>
          <w:szCs w:val="20"/>
        </w:rPr>
        <w:t xml:space="preserve"> La Demanda está calculada en bloques de 100 unidades diarias.</w:t>
      </w:r>
    </w:p>
    <w:p w14:paraId="15C09AA9" w14:textId="77777777" w:rsidR="002E730A" w:rsidRDefault="002E730A" w:rsidP="002E730A">
      <w:pPr>
        <w:pStyle w:val="Textosinformato"/>
        <w:spacing w:line="276" w:lineRule="auto"/>
        <w:jc w:val="both"/>
        <w:rPr>
          <w:rFonts w:ascii="Arial" w:hAnsi="Arial"/>
          <w:sz w:val="20"/>
          <w:szCs w:val="20"/>
        </w:rPr>
      </w:pPr>
    </w:p>
    <w:p w14:paraId="5562AF37" w14:textId="4604FB17" w:rsidR="00FD6297" w:rsidRPr="002E730A" w:rsidRDefault="002E730A" w:rsidP="002E730A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</w:t>
      </w:r>
    </w:p>
    <w:p w14:paraId="45246266" w14:textId="77777777" w:rsidR="00FD6297" w:rsidRPr="00FD6297" w:rsidRDefault="00FD6297">
      <w:pPr>
        <w:pStyle w:val="Ttulo2"/>
        <w:rPr>
          <w:sz w:val="36"/>
          <w:szCs w:val="36"/>
        </w:rPr>
      </w:pPr>
    </w:p>
    <w:sectPr w:rsidR="00FD6297" w:rsidRPr="00FD6297">
      <w:footerReference w:type="default" r:id="rId8"/>
      <w:headerReference w:type="firs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C2118" w14:textId="77777777" w:rsidR="00D96068" w:rsidRDefault="00D96068">
      <w:pPr>
        <w:spacing w:before="0" w:after="0" w:line="240" w:lineRule="auto"/>
      </w:pPr>
      <w:r>
        <w:separator/>
      </w:r>
    </w:p>
    <w:p w14:paraId="3C6E7DDF" w14:textId="77777777" w:rsidR="00D96068" w:rsidRDefault="00D96068"/>
  </w:endnote>
  <w:endnote w:type="continuationSeparator" w:id="0">
    <w:p w14:paraId="1E267803" w14:textId="77777777" w:rsidR="00D96068" w:rsidRDefault="00D96068">
      <w:pPr>
        <w:spacing w:before="0" w:after="0" w:line="240" w:lineRule="auto"/>
      </w:pPr>
      <w:r>
        <w:continuationSeparator/>
      </w:r>
    </w:p>
    <w:p w14:paraId="44D6CC0D" w14:textId="77777777" w:rsidR="00D96068" w:rsidRDefault="00D96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</w:t>
    </w:r>
    <w:proofErr w:type="gramStart"/>
    <w:r>
      <w:t>–  2020</w:t>
    </w:r>
    <w:proofErr w:type="gramEnd"/>
    <w:r>
      <w:t xml:space="preserve">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5EFF9" w14:textId="77777777" w:rsidR="00D96068" w:rsidRDefault="00D96068">
      <w:pPr>
        <w:spacing w:before="0" w:after="0" w:line="240" w:lineRule="auto"/>
      </w:pPr>
      <w:r>
        <w:separator/>
      </w:r>
    </w:p>
    <w:p w14:paraId="69A40995" w14:textId="77777777" w:rsidR="00D96068" w:rsidRDefault="00D96068"/>
  </w:footnote>
  <w:footnote w:type="continuationSeparator" w:id="0">
    <w:p w14:paraId="76675F9D" w14:textId="77777777" w:rsidR="00D96068" w:rsidRDefault="00D96068">
      <w:pPr>
        <w:spacing w:before="0" w:after="0" w:line="240" w:lineRule="auto"/>
      </w:pPr>
      <w:r>
        <w:continuationSeparator/>
      </w:r>
    </w:p>
    <w:p w14:paraId="76CBEF56" w14:textId="77777777" w:rsidR="00D96068" w:rsidRDefault="00D960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103EB"/>
    <w:multiLevelType w:val="hybridMultilevel"/>
    <w:tmpl w:val="57B89956"/>
    <w:lvl w:ilvl="0" w:tplc="EF0A0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A4719"/>
    <w:multiLevelType w:val="hybridMultilevel"/>
    <w:tmpl w:val="A134C35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629B"/>
    <w:multiLevelType w:val="hybridMultilevel"/>
    <w:tmpl w:val="C9902B98"/>
    <w:lvl w:ilvl="0" w:tplc="A0A68FC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7279A"/>
    <w:multiLevelType w:val="hybridMultilevel"/>
    <w:tmpl w:val="F9A2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9"/>
  </w:num>
  <w:num w:numId="7">
    <w:abstractNumId w:val="11"/>
  </w:num>
  <w:num w:numId="8">
    <w:abstractNumId w:val="22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8"/>
  </w:num>
  <w:num w:numId="22">
    <w:abstractNumId w:val="21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795A"/>
    <w:rsid w:val="0002522F"/>
    <w:rsid w:val="000A017B"/>
    <w:rsid w:val="00134401"/>
    <w:rsid w:val="001509EE"/>
    <w:rsid w:val="001B21A6"/>
    <w:rsid w:val="00227DF5"/>
    <w:rsid w:val="002D22E0"/>
    <w:rsid w:val="002E730A"/>
    <w:rsid w:val="003008EC"/>
    <w:rsid w:val="003112E5"/>
    <w:rsid w:val="0033513D"/>
    <w:rsid w:val="0033582A"/>
    <w:rsid w:val="00391546"/>
    <w:rsid w:val="003B5676"/>
    <w:rsid w:val="00456DC9"/>
    <w:rsid w:val="004C0D75"/>
    <w:rsid w:val="00577E55"/>
    <w:rsid w:val="005A356C"/>
    <w:rsid w:val="005D7154"/>
    <w:rsid w:val="007525DE"/>
    <w:rsid w:val="0075279C"/>
    <w:rsid w:val="0077285C"/>
    <w:rsid w:val="00964A2E"/>
    <w:rsid w:val="009F5E2B"/>
    <w:rsid w:val="00A463BA"/>
    <w:rsid w:val="00A942BD"/>
    <w:rsid w:val="00B32080"/>
    <w:rsid w:val="00B71C13"/>
    <w:rsid w:val="00C05B8B"/>
    <w:rsid w:val="00C52FC2"/>
    <w:rsid w:val="00D4304F"/>
    <w:rsid w:val="00D651B9"/>
    <w:rsid w:val="00D95120"/>
    <w:rsid w:val="00D96068"/>
    <w:rsid w:val="00DF123B"/>
    <w:rsid w:val="00E05827"/>
    <w:rsid w:val="00E53907"/>
    <w:rsid w:val="00E62770"/>
    <w:rsid w:val="00EC0F68"/>
    <w:rsid w:val="00EC1BFB"/>
    <w:rsid w:val="00EC5313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B32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2</cp:revision>
  <dcterms:created xsi:type="dcterms:W3CDTF">2020-07-11T23:11:00Z</dcterms:created>
  <dcterms:modified xsi:type="dcterms:W3CDTF">2020-07-11T23:11:00Z</dcterms:modified>
</cp:coreProperties>
</file>