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2D55" w14:textId="61D8DC6B" w:rsidR="00C473EF" w:rsidRPr="00C473EF" w:rsidRDefault="00C473EF" w:rsidP="00C473EF">
      <w:pPr>
        <w:ind w:left="1080" w:hanging="720"/>
        <w:rPr>
          <w:color w:val="0070C0"/>
          <w:sz w:val="32"/>
          <w:szCs w:val="32"/>
        </w:rPr>
      </w:pPr>
      <w:r w:rsidRPr="00C473EF">
        <w:rPr>
          <w:color w:val="0070C0"/>
          <w:sz w:val="32"/>
          <w:szCs w:val="32"/>
        </w:rPr>
        <w:t>PARCIAL 1</w:t>
      </w:r>
    </w:p>
    <w:p w14:paraId="2702AB44" w14:textId="7A325F1F" w:rsidR="00C473EF" w:rsidRPr="00C473EF" w:rsidRDefault="00FD6297" w:rsidP="00C473EF">
      <w:pPr>
        <w:pStyle w:val="Ttulo1"/>
        <w:numPr>
          <w:ilvl w:val="0"/>
          <w:numId w:val="21"/>
        </w:numPr>
        <w:rPr>
          <w:sz w:val="36"/>
          <w:szCs w:val="36"/>
        </w:rPr>
      </w:pPr>
      <w:r w:rsidRPr="00FD6297">
        <w:rPr>
          <w:sz w:val="36"/>
          <w:szCs w:val="36"/>
        </w:rPr>
        <w:t xml:space="preserve">EJERCICIO </w:t>
      </w:r>
      <w:r w:rsidR="003B5676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7E04579B" w14:textId="7CC57CA5" w:rsidR="000600F3" w:rsidRPr="00327CB4" w:rsidRDefault="000600F3" w:rsidP="00FF7B87">
      <w:pPr>
        <w:spacing w:line="276" w:lineRule="auto"/>
        <w:ind w:left="360"/>
        <w:jc w:val="both"/>
        <w:rPr>
          <w:rFonts w:ascii="Arial" w:hAnsi="Arial"/>
          <w:sz w:val="20"/>
          <w:szCs w:val="20"/>
        </w:rPr>
      </w:pPr>
      <w:r w:rsidRPr="00327CB4">
        <w:rPr>
          <w:rFonts w:ascii="Arial" w:hAnsi="Arial"/>
          <w:sz w:val="20"/>
          <w:szCs w:val="20"/>
        </w:rPr>
        <w:t>BIER S.A. es una pequeña fábrica de cervezas cuyos productos tienen una gran demanda. La producción está limitada por la escasez de ciertas materias primas: MAÍZ (</w:t>
      </w:r>
      <w:smartTag w:uri="urn:schemas-microsoft-com:office:smarttags" w:element="metricconverter">
        <w:smartTagPr>
          <w:attr w:name="ProductID" w:val="480 kg"/>
        </w:smartTagPr>
        <w:r w:rsidRPr="00327CB4">
          <w:rPr>
            <w:rFonts w:ascii="Arial" w:hAnsi="Arial"/>
            <w:sz w:val="20"/>
            <w:szCs w:val="20"/>
          </w:rPr>
          <w:t>480 kg</w:t>
        </w:r>
      </w:smartTag>
      <w:r w:rsidRPr="00327CB4">
        <w:rPr>
          <w:rFonts w:ascii="Arial" w:hAnsi="Arial"/>
          <w:sz w:val="20"/>
          <w:szCs w:val="20"/>
        </w:rPr>
        <w:t>.); LÚPULO (160 unid.), y MALTA (</w:t>
      </w:r>
      <w:smartTag w:uri="urn:schemas-microsoft-com:office:smarttags" w:element="metricconverter">
        <w:smartTagPr>
          <w:attr w:name="ProductID" w:val="1190 kg"/>
        </w:smartTagPr>
        <w:r w:rsidRPr="00327CB4">
          <w:rPr>
            <w:rFonts w:ascii="Arial" w:hAnsi="Arial"/>
            <w:sz w:val="20"/>
            <w:szCs w:val="20"/>
          </w:rPr>
          <w:t>1190 kg</w:t>
        </w:r>
      </w:smartTag>
      <w:r w:rsidRPr="00327CB4">
        <w:rPr>
          <w:rFonts w:ascii="Arial" w:hAnsi="Arial"/>
          <w:sz w:val="20"/>
          <w:szCs w:val="20"/>
        </w:rPr>
        <w:t>.). Se producen 2 tipos de cerveza: NEGRA (precio de venta: 13 $/barril) y BLANCA (precio de venta: 23 $/barril). Los requerimientos de materia prima son los siguientes:</w:t>
      </w:r>
    </w:p>
    <w:p w14:paraId="07A1DFC8" w14:textId="364E8072" w:rsidR="000600F3" w:rsidRPr="000600F3" w:rsidRDefault="000600F3" w:rsidP="000600F3">
      <w:pPr>
        <w:pStyle w:val="Prrafodelista"/>
        <w:ind w:left="1080"/>
        <w:rPr>
          <w:rFonts w:ascii="Arial" w:hAnsi="Arial"/>
          <w:i/>
          <w:sz w:val="20"/>
          <w:szCs w:val="20"/>
        </w:rPr>
      </w:pPr>
      <w:r w:rsidRPr="000600F3">
        <w:rPr>
          <w:rFonts w:ascii="Arial" w:hAnsi="Arial"/>
          <w:sz w:val="20"/>
          <w:szCs w:val="20"/>
        </w:rPr>
        <w:tab/>
      </w:r>
      <w:r w:rsidRPr="000600F3">
        <w:rPr>
          <w:rFonts w:ascii="Arial" w:hAnsi="Arial"/>
          <w:sz w:val="20"/>
          <w:szCs w:val="20"/>
        </w:rPr>
        <w:tab/>
      </w:r>
      <w:r w:rsidRPr="000600F3">
        <w:rPr>
          <w:rFonts w:ascii="Arial" w:hAnsi="Arial"/>
          <w:i/>
          <w:sz w:val="20"/>
          <w:szCs w:val="20"/>
        </w:rPr>
        <w:t>INSUMOS</w:t>
      </w:r>
      <w:r w:rsidRPr="000600F3">
        <w:rPr>
          <w:rFonts w:ascii="Arial" w:hAnsi="Arial"/>
          <w:i/>
          <w:sz w:val="20"/>
          <w:szCs w:val="20"/>
        </w:rPr>
        <w:tab/>
        <w:t xml:space="preserve">   </w:t>
      </w:r>
      <w:r w:rsidR="00EC1D7D">
        <w:rPr>
          <w:rFonts w:ascii="Arial" w:hAnsi="Arial"/>
          <w:i/>
          <w:sz w:val="20"/>
          <w:szCs w:val="20"/>
        </w:rPr>
        <w:t xml:space="preserve">   </w:t>
      </w:r>
      <w:r w:rsidRPr="000600F3">
        <w:rPr>
          <w:rFonts w:ascii="Arial" w:hAnsi="Arial"/>
          <w:i/>
          <w:sz w:val="20"/>
          <w:szCs w:val="20"/>
        </w:rPr>
        <w:t xml:space="preserve"> </w:t>
      </w:r>
      <w:r w:rsidR="00EC1D7D">
        <w:rPr>
          <w:rFonts w:ascii="Arial" w:hAnsi="Arial"/>
          <w:i/>
          <w:sz w:val="20"/>
          <w:szCs w:val="20"/>
        </w:rPr>
        <w:t xml:space="preserve">       </w:t>
      </w:r>
      <w:r w:rsidRPr="000600F3">
        <w:rPr>
          <w:rFonts w:ascii="Arial" w:hAnsi="Arial"/>
          <w:i/>
          <w:sz w:val="20"/>
          <w:szCs w:val="20"/>
        </w:rPr>
        <w:t>NEGRA</w:t>
      </w:r>
      <w:r w:rsidR="00EC1D7D">
        <w:rPr>
          <w:rFonts w:ascii="Arial" w:hAnsi="Arial"/>
          <w:i/>
          <w:sz w:val="20"/>
          <w:szCs w:val="20"/>
        </w:rPr>
        <w:t xml:space="preserve">       </w:t>
      </w:r>
      <w:r w:rsidRPr="000600F3">
        <w:rPr>
          <w:rFonts w:ascii="Arial" w:hAnsi="Arial"/>
          <w:i/>
          <w:sz w:val="20"/>
          <w:szCs w:val="20"/>
        </w:rPr>
        <w:t>BLANCA</w:t>
      </w:r>
    </w:p>
    <w:p w14:paraId="6812A28B" w14:textId="7AE050FB" w:rsidR="000600F3" w:rsidRPr="000600F3" w:rsidRDefault="000600F3" w:rsidP="000600F3">
      <w:pPr>
        <w:pStyle w:val="Prrafodelista"/>
        <w:ind w:left="1080"/>
        <w:rPr>
          <w:rFonts w:ascii="Arial" w:hAnsi="Arial"/>
          <w:i/>
          <w:sz w:val="20"/>
          <w:szCs w:val="20"/>
        </w:rPr>
      </w:pPr>
      <w:r w:rsidRPr="000600F3">
        <w:rPr>
          <w:rFonts w:ascii="Arial" w:hAnsi="Arial"/>
          <w:i/>
          <w:sz w:val="20"/>
          <w:szCs w:val="20"/>
        </w:rPr>
        <w:tab/>
      </w:r>
      <w:r w:rsidRPr="000600F3">
        <w:rPr>
          <w:rFonts w:ascii="Arial" w:hAnsi="Arial"/>
          <w:i/>
          <w:sz w:val="20"/>
          <w:szCs w:val="20"/>
        </w:rPr>
        <w:tab/>
        <w:t>Maíz (kg./barril)</w:t>
      </w:r>
      <w:r w:rsidRPr="000600F3">
        <w:rPr>
          <w:rFonts w:ascii="Arial" w:hAnsi="Arial"/>
          <w:i/>
          <w:sz w:val="20"/>
          <w:szCs w:val="20"/>
        </w:rPr>
        <w:tab/>
        <w:t xml:space="preserve">        </w:t>
      </w:r>
      <w:r w:rsidR="00EC1D7D">
        <w:rPr>
          <w:rFonts w:ascii="Arial" w:hAnsi="Arial"/>
          <w:i/>
          <w:sz w:val="20"/>
          <w:szCs w:val="20"/>
        </w:rPr>
        <w:t xml:space="preserve">             </w:t>
      </w:r>
      <w:r w:rsidRPr="000600F3">
        <w:rPr>
          <w:rFonts w:ascii="Arial" w:hAnsi="Arial"/>
          <w:i/>
          <w:sz w:val="20"/>
          <w:szCs w:val="20"/>
        </w:rPr>
        <w:t xml:space="preserve"> 5</w:t>
      </w:r>
      <w:r w:rsidRPr="000600F3">
        <w:rPr>
          <w:rFonts w:ascii="Arial" w:hAnsi="Arial"/>
          <w:i/>
          <w:sz w:val="20"/>
          <w:szCs w:val="20"/>
        </w:rPr>
        <w:tab/>
        <w:t xml:space="preserve">               15</w:t>
      </w:r>
    </w:p>
    <w:p w14:paraId="2DF292C0" w14:textId="77777777" w:rsidR="000600F3" w:rsidRPr="000600F3" w:rsidRDefault="000600F3" w:rsidP="000600F3">
      <w:pPr>
        <w:pStyle w:val="Prrafodelista"/>
        <w:ind w:left="1080"/>
        <w:rPr>
          <w:rFonts w:ascii="Arial" w:hAnsi="Arial"/>
          <w:i/>
          <w:sz w:val="20"/>
          <w:szCs w:val="20"/>
        </w:rPr>
      </w:pPr>
      <w:r w:rsidRPr="000600F3">
        <w:rPr>
          <w:rFonts w:ascii="Arial" w:hAnsi="Arial"/>
          <w:i/>
          <w:sz w:val="20"/>
          <w:szCs w:val="20"/>
        </w:rPr>
        <w:tab/>
      </w:r>
      <w:r w:rsidRPr="000600F3">
        <w:rPr>
          <w:rFonts w:ascii="Arial" w:hAnsi="Arial"/>
          <w:i/>
          <w:sz w:val="20"/>
          <w:szCs w:val="20"/>
        </w:rPr>
        <w:tab/>
        <w:t>Lúpulo (un./barril)</w:t>
      </w:r>
      <w:r w:rsidRPr="000600F3">
        <w:rPr>
          <w:rFonts w:ascii="Arial" w:hAnsi="Arial"/>
          <w:i/>
          <w:sz w:val="20"/>
          <w:szCs w:val="20"/>
        </w:rPr>
        <w:tab/>
        <w:t xml:space="preserve">         4</w:t>
      </w:r>
      <w:r w:rsidRPr="000600F3">
        <w:rPr>
          <w:rFonts w:ascii="Arial" w:hAnsi="Arial"/>
          <w:i/>
          <w:sz w:val="20"/>
          <w:szCs w:val="20"/>
        </w:rPr>
        <w:tab/>
        <w:t xml:space="preserve">                4</w:t>
      </w:r>
    </w:p>
    <w:p w14:paraId="2563779E" w14:textId="5EC0C174" w:rsidR="00241D60" w:rsidRPr="00FF7B87" w:rsidRDefault="000600F3" w:rsidP="00FF7B87">
      <w:pPr>
        <w:pStyle w:val="Prrafodelista"/>
        <w:ind w:left="1080"/>
        <w:rPr>
          <w:rFonts w:ascii="Arial" w:hAnsi="Arial"/>
          <w:i/>
          <w:sz w:val="20"/>
          <w:szCs w:val="20"/>
        </w:rPr>
      </w:pPr>
      <w:r w:rsidRPr="000600F3">
        <w:rPr>
          <w:rFonts w:ascii="Arial" w:hAnsi="Arial"/>
          <w:i/>
          <w:sz w:val="20"/>
          <w:szCs w:val="20"/>
        </w:rPr>
        <w:tab/>
      </w:r>
      <w:r w:rsidRPr="000600F3">
        <w:rPr>
          <w:rFonts w:ascii="Arial" w:hAnsi="Arial"/>
          <w:i/>
          <w:sz w:val="20"/>
          <w:szCs w:val="20"/>
        </w:rPr>
        <w:tab/>
        <w:t>Malta (kg./barril)</w:t>
      </w:r>
      <w:r w:rsidRPr="000600F3">
        <w:rPr>
          <w:rFonts w:ascii="Arial" w:hAnsi="Arial"/>
          <w:i/>
          <w:sz w:val="20"/>
          <w:szCs w:val="20"/>
        </w:rPr>
        <w:tab/>
        <w:t xml:space="preserve">       35</w:t>
      </w:r>
      <w:r w:rsidRPr="000600F3">
        <w:rPr>
          <w:rFonts w:ascii="Arial" w:hAnsi="Arial"/>
          <w:i/>
          <w:sz w:val="20"/>
          <w:szCs w:val="20"/>
        </w:rPr>
        <w:tab/>
        <w:t xml:space="preserve">              20</w:t>
      </w:r>
    </w:p>
    <w:p w14:paraId="718A272E" w14:textId="4231F0A3" w:rsidR="00241D60" w:rsidRPr="00FF7B87" w:rsidRDefault="00241D60" w:rsidP="00327CB4">
      <w:pPr>
        <w:pStyle w:val="Prrafodelista"/>
        <w:spacing w:line="276" w:lineRule="auto"/>
        <w:ind w:left="1080"/>
        <w:rPr>
          <w:rFonts w:ascii="Arial" w:hAnsi="Arial"/>
          <w:b/>
          <w:bCs/>
          <w:i/>
          <w:sz w:val="20"/>
          <w:szCs w:val="20"/>
        </w:rPr>
      </w:pPr>
      <w:r w:rsidRPr="00FF7B87">
        <w:rPr>
          <w:rFonts w:ascii="Arial" w:hAnsi="Arial"/>
          <w:b/>
          <w:bCs/>
          <w:i/>
          <w:sz w:val="20"/>
          <w:szCs w:val="20"/>
        </w:rPr>
        <w:t>Se pide:</w:t>
      </w:r>
    </w:p>
    <w:p w14:paraId="10E97868" w14:textId="77777777" w:rsidR="00241D60" w:rsidRPr="00FF7B87" w:rsidRDefault="00241D60" w:rsidP="00327CB4">
      <w:pPr>
        <w:pStyle w:val="Prrafodelista"/>
        <w:spacing w:line="276" w:lineRule="auto"/>
        <w:ind w:left="1080"/>
        <w:rPr>
          <w:rFonts w:ascii="Arial" w:hAnsi="Arial"/>
          <w:b/>
          <w:bCs/>
          <w:i/>
          <w:sz w:val="20"/>
          <w:szCs w:val="20"/>
        </w:rPr>
      </w:pPr>
    </w:p>
    <w:p w14:paraId="4F0EC596" w14:textId="6352EDBA" w:rsidR="00EC1D7D" w:rsidRPr="00FF7B87" w:rsidRDefault="005A5665" w:rsidP="00327CB4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i/>
          <w:sz w:val="20"/>
          <w:szCs w:val="20"/>
        </w:rPr>
      </w:pPr>
      <w:r w:rsidRPr="00FF7B87">
        <w:rPr>
          <w:rFonts w:ascii="Arial" w:hAnsi="Arial"/>
          <w:i/>
          <w:sz w:val="20"/>
          <w:szCs w:val="20"/>
        </w:rPr>
        <w:t>Modelizar</w:t>
      </w:r>
    </w:p>
    <w:p w14:paraId="7F76E8F6" w14:textId="2C96B42B" w:rsidR="005A5665" w:rsidRPr="00FF7B87" w:rsidRDefault="005A5665" w:rsidP="00327CB4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i/>
          <w:sz w:val="20"/>
          <w:szCs w:val="20"/>
        </w:rPr>
      </w:pPr>
      <w:r w:rsidRPr="00FF7B87">
        <w:rPr>
          <w:rFonts w:ascii="Arial" w:hAnsi="Arial"/>
          <w:i/>
          <w:sz w:val="20"/>
          <w:szCs w:val="20"/>
        </w:rPr>
        <w:t xml:space="preserve">Resolver </w:t>
      </w:r>
      <w:r w:rsidR="00946BA6" w:rsidRPr="00FF7B87">
        <w:rPr>
          <w:rFonts w:ascii="Arial" w:hAnsi="Arial"/>
          <w:i/>
          <w:sz w:val="20"/>
          <w:szCs w:val="20"/>
        </w:rPr>
        <w:t>por el algoritmo de tablas</w:t>
      </w:r>
      <w:r w:rsidR="00104A96" w:rsidRPr="00FF7B87">
        <w:rPr>
          <w:rFonts w:ascii="Arial" w:hAnsi="Arial"/>
          <w:i/>
          <w:sz w:val="20"/>
          <w:szCs w:val="20"/>
        </w:rPr>
        <w:t>, realizando una sola iteracción y decir si es el óptimo? Y porqué?</w:t>
      </w:r>
    </w:p>
    <w:p w14:paraId="21055230" w14:textId="4656B6F3" w:rsidR="00FD6297" w:rsidRPr="00FF7B87" w:rsidRDefault="00E61957" w:rsidP="00327CB4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i/>
          <w:sz w:val="20"/>
          <w:szCs w:val="20"/>
        </w:rPr>
      </w:pPr>
      <w:r w:rsidRPr="00FF7B87">
        <w:rPr>
          <w:rFonts w:ascii="Arial" w:hAnsi="Arial"/>
          <w:i/>
          <w:sz w:val="20"/>
          <w:szCs w:val="20"/>
        </w:rPr>
        <w:t>Expresar el Modelo Dual</w:t>
      </w:r>
    </w:p>
    <w:p w14:paraId="330EF68C" w14:textId="24DA1625" w:rsidR="00FF7B87" w:rsidRDefault="00FF7B87" w:rsidP="00FF7B87">
      <w:pPr>
        <w:pStyle w:val="Ttulo1"/>
        <w:numPr>
          <w:ilvl w:val="0"/>
          <w:numId w:val="21"/>
        </w:numPr>
        <w:rPr>
          <w:sz w:val="36"/>
          <w:szCs w:val="36"/>
        </w:rPr>
      </w:pP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6F4766E3" w14:textId="77777777" w:rsidR="00FF7B87" w:rsidRDefault="00FF7B87" w:rsidP="00327CB4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comprar un generador el</w:t>
      </w:r>
      <w:r w:rsidRPr="005F0E7B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ctrico, una empresa debe decidir la cantidad de respuestos que conviene encargar. Cada respuesto es fabricado exclusivamente para el generador espec</w:t>
      </w:r>
      <w:r w:rsidRPr="005F0E7B">
        <w:rPr>
          <w:rFonts w:ascii="Arial" w:hAnsi="Arial" w:cs="Arial"/>
          <w:sz w:val="20"/>
          <w:szCs w:val="20"/>
        </w:rPr>
        <w:t>í</w:t>
      </w:r>
      <w:r>
        <w:rPr>
          <w:rFonts w:ascii="Arial" w:hAnsi="Arial" w:cs="Arial"/>
          <w:sz w:val="20"/>
          <w:szCs w:val="20"/>
        </w:rPr>
        <w:t>fico y no puede ser usado en ning</w:t>
      </w:r>
      <w:r w:rsidRPr="005F0E7B">
        <w:rPr>
          <w:rFonts w:ascii="Arial" w:hAnsi="Arial" w:cs="Arial"/>
          <w:sz w:val="20"/>
          <w:szCs w:val="20"/>
        </w:rPr>
        <w:t>ú</w:t>
      </w:r>
      <w:r>
        <w:rPr>
          <w:rFonts w:ascii="Arial" w:hAnsi="Arial" w:cs="Arial"/>
          <w:sz w:val="20"/>
          <w:szCs w:val="20"/>
        </w:rPr>
        <w:t>n otro generador. Si los respuestos se ordenan conjuntamente con el generador, su costo unitario es de $ 500 mientras que si se necesita el respuesto y no se lo posee, el costo de obtenerlo al mandarlo a fabricar m</w:t>
      </w:r>
      <w:r w:rsidRPr="00DE30B1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s el costo que implica tener el generador sin funcionar, se estima en $10000.</w:t>
      </w:r>
    </w:p>
    <w:p w14:paraId="21430D6D" w14:textId="77777777" w:rsidR="00FF7B87" w:rsidRDefault="00FF7B87" w:rsidP="00FF7B87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sabe que la distribuci</w:t>
      </w:r>
      <w:r w:rsidRPr="00DE30B1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>n de probabilidades de las roturas del respuesto es la sig. Tabla: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4"/>
        <w:gridCol w:w="2269"/>
      </w:tblGrid>
      <w:tr w:rsidR="00FF7B87" w14:paraId="516BACA3" w14:textId="77777777" w:rsidTr="00A12965">
        <w:tc>
          <w:tcPr>
            <w:tcW w:w="1984" w:type="dxa"/>
          </w:tcPr>
          <w:p w14:paraId="2466C4EC" w14:textId="77777777" w:rsidR="00FF7B87" w:rsidRDefault="00FF7B87" w:rsidP="00A12965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Respuestos necesarios</w:t>
            </w:r>
          </w:p>
        </w:tc>
        <w:tc>
          <w:tcPr>
            <w:tcW w:w="2269" w:type="dxa"/>
          </w:tcPr>
          <w:p w14:paraId="159D5FAA" w14:textId="77777777" w:rsidR="00FF7B87" w:rsidRDefault="00FF7B87" w:rsidP="00A12965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Probabilidad de rotura</w:t>
            </w:r>
          </w:p>
        </w:tc>
      </w:tr>
      <w:tr w:rsidR="00FF7B87" w14:paraId="021B830B" w14:textId="77777777" w:rsidTr="00A12965">
        <w:tc>
          <w:tcPr>
            <w:tcW w:w="1984" w:type="dxa"/>
          </w:tcPr>
          <w:p w14:paraId="2ACAC5AE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9" w:type="dxa"/>
          </w:tcPr>
          <w:p w14:paraId="400E5D3B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</w:tr>
      <w:tr w:rsidR="00FF7B87" w14:paraId="69D00DC4" w14:textId="77777777" w:rsidTr="00A12965">
        <w:tc>
          <w:tcPr>
            <w:tcW w:w="1984" w:type="dxa"/>
          </w:tcPr>
          <w:p w14:paraId="747EF1F8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9" w:type="dxa"/>
          </w:tcPr>
          <w:p w14:paraId="4515A10B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FF7B87" w14:paraId="3A8529AE" w14:textId="77777777" w:rsidTr="00A12965">
        <w:tc>
          <w:tcPr>
            <w:tcW w:w="1984" w:type="dxa"/>
          </w:tcPr>
          <w:p w14:paraId="6DAD122F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9" w:type="dxa"/>
          </w:tcPr>
          <w:p w14:paraId="239F8A30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FF7B87" w14:paraId="0D5C8C42" w14:textId="77777777" w:rsidTr="00A12965">
        <w:tc>
          <w:tcPr>
            <w:tcW w:w="1984" w:type="dxa"/>
          </w:tcPr>
          <w:p w14:paraId="219CD4AD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9" w:type="dxa"/>
          </w:tcPr>
          <w:p w14:paraId="1897A9DF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FF7B87" w14:paraId="1D9D1CC5" w14:textId="77777777" w:rsidTr="00A12965">
        <w:tc>
          <w:tcPr>
            <w:tcW w:w="1984" w:type="dxa"/>
          </w:tcPr>
          <w:p w14:paraId="327D74F4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9" w:type="dxa"/>
          </w:tcPr>
          <w:p w14:paraId="11FC783B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FF7B87" w14:paraId="511E4186" w14:textId="77777777" w:rsidTr="00A12965">
        <w:tc>
          <w:tcPr>
            <w:tcW w:w="1984" w:type="dxa"/>
          </w:tcPr>
          <w:p w14:paraId="2F6560EC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5F440FC7" w14:textId="77777777" w:rsidR="00FF7B87" w:rsidRDefault="00FF7B87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</w:tbl>
    <w:p w14:paraId="45246266" w14:textId="6BC562C0" w:rsidR="00FD6297" w:rsidRPr="00327CB4" w:rsidRDefault="00327CB4" w:rsidP="00327CB4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sectPr w:rsidR="00FD6297" w:rsidRPr="00327CB4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62D59" w14:textId="77777777" w:rsidR="0000052F" w:rsidRDefault="0000052F">
      <w:pPr>
        <w:spacing w:before="0" w:after="0" w:line="240" w:lineRule="auto"/>
      </w:pPr>
      <w:r>
        <w:separator/>
      </w:r>
    </w:p>
    <w:p w14:paraId="2E76977C" w14:textId="77777777" w:rsidR="0000052F" w:rsidRDefault="0000052F"/>
  </w:endnote>
  <w:endnote w:type="continuationSeparator" w:id="0">
    <w:p w14:paraId="4E8E7D47" w14:textId="77777777" w:rsidR="0000052F" w:rsidRDefault="0000052F">
      <w:pPr>
        <w:spacing w:before="0" w:after="0" w:line="240" w:lineRule="auto"/>
      </w:pPr>
      <w:r>
        <w:continuationSeparator/>
      </w:r>
    </w:p>
    <w:p w14:paraId="4B68F3F8" w14:textId="77777777" w:rsidR="0000052F" w:rsidRDefault="00000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–  2020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ABF3" w14:textId="77777777" w:rsidR="0000052F" w:rsidRDefault="0000052F">
      <w:pPr>
        <w:spacing w:before="0" w:after="0" w:line="240" w:lineRule="auto"/>
      </w:pPr>
      <w:r>
        <w:separator/>
      </w:r>
    </w:p>
    <w:p w14:paraId="4BC68163" w14:textId="77777777" w:rsidR="0000052F" w:rsidRDefault="0000052F"/>
  </w:footnote>
  <w:footnote w:type="continuationSeparator" w:id="0">
    <w:p w14:paraId="5C498120" w14:textId="77777777" w:rsidR="0000052F" w:rsidRDefault="0000052F">
      <w:pPr>
        <w:spacing w:before="0" w:after="0" w:line="240" w:lineRule="auto"/>
      </w:pPr>
      <w:r>
        <w:continuationSeparator/>
      </w:r>
    </w:p>
    <w:p w14:paraId="0AEB96FF" w14:textId="77777777" w:rsidR="0000052F" w:rsidRDefault="000005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DF0170"/>
    <w:multiLevelType w:val="hybridMultilevel"/>
    <w:tmpl w:val="E1447214"/>
    <w:lvl w:ilvl="0" w:tplc="067E59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A5EF5"/>
    <w:multiLevelType w:val="hybridMultilevel"/>
    <w:tmpl w:val="C0702C26"/>
    <w:lvl w:ilvl="0" w:tplc="472E44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FD7147"/>
    <w:multiLevelType w:val="hybridMultilevel"/>
    <w:tmpl w:val="E272AF0C"/>
    <w:lvl w:ilvl="0" w:tplc="032ABCEA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21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0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052F"/>
    <w:rsid w:val="0000795A"/>
    <w:rsid w:val="000600F3"/>
    <w:rsid w:val="00104A96"/>
    <w:rsid w:val="00227DF5"/>
    <w:rsid w:val="00241D60"/>
    <w:rsid w:val="00285D79"/>
    <w:rsid w:val="002D22E0"/>
    <w:rsid w:val="003008EC"/>
    <w:rsid w:val="003112E5"/>
    <w:rsid w:val="00327CB4"/>
    <w:rsid w:val="0033513D"/>
    <w:rsid w:val="003404EB"/>
    <w:rsid w:val="003B5676"/>
    <w:rsid w:val="00456DC9"/>
    <w:rsid w:val="004C0D75"/>
    <w:rsid w:val="004C3A6F"/>
    <w:rsid w:val="005A5665"/>
    <w:rsid w:val="0075279C"/>
    <w:rsid w:val="007A068B"/>
    <w:rsid w:val="007A3C96"/>
    <w:rsid w:val="008975AD"/>
    <w:rsid w:val="008C4431"/>
    <w:rsid w:val="00946BA6"/>
    <w:rsid w:val="009F5E2B"/>
    <w:rsid w:val="00B135FF"/>
    <w:rsid w:val="00B71C13"/>
    <w:rsid w:val="00C473EF"/>
    <w:rsid w:val="00C52FC2"/>
    <w:rsid w:val="00D4304F"/>
    <w:rsid w:val="00D651B9"/>
    <w:rsid w:val="00E53907"/>
    <w:rsid w:val="00E61957"/>
    <w:rsid w:val="00E62770"/>
    <w:rsid w:val="00EC0F68"/>
    <w:rsid w:val="00EC1D7D"/>
    <w:rsid w:val="00EC5313"/>
    <w:rsid w:val="00FB431B"/>
    <w:rsid w:val="00FD6297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06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39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18</cp:revision>
  <dcterms:created xsi:type="dcterms:W3CDTF">2020-06-17T23:13:00Z</dcterms:created>
  <dcterms:modified xsi:type="dcterms:W3CDTF">2020-07-11T17:36:00Z</dcterms:modified>
</cp:coreProperties>
</file>