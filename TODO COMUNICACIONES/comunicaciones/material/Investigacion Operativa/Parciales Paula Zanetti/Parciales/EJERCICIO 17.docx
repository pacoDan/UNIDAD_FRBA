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35F62" w14:textId="0FB4788F" w:rsidR="00C909B1" w:rsidRDefault="00C909B1" w:rsidP="000F6FF2">
      <w:pPr>
        <w:pStyle w:val="Ttulo1"/>
        <w:rPr>
          <w:sz w:val="36"/>
          <w:szCs w:val="36"/>
        </w:rPr>
      </w:pPr>
      <w:r>
        <w:rPr>
          <w:sz w:val="36"/>
          <w:szCs w:val="36"/>
        </w:rPr>
        <w:t>PARCIAL 17</w:t>
      </w:r>
    </w:p>
    <w:p w14:paraId="555E9436" w14:textId="505C979E" w:rsidR="00FD6297" w:rsidRPr="00C909B1" w:rsidRDefault="00FD6297" w:rsidP="00C909B1">
      <w:pPr>
        <w:pStyle w:val="Ttulo1"/>
        <w:numPr>
          <w:ilvl w:val="0"/>
          <w:numId w:val="23"/>
        </w:numPr>
        <w:spacing w:before="0" w:after="0"/>
        <w:rPr>
          <w:rFonts w:ascii="Arial" w:hAnsi="Arial" w:cs="Arial"/>
          <w:sz w:val="32"/>
        </w:rPr>
      </w:pPr>
      <w:r w:rsidRPr="00C909B1">
        <w:rPr>
          <w:rFonts w:ascii="Arial" w:hAnsi="Arial" w:cs="Arial"/>
          <w:sz w:val="32"/>
        </w:rPr>
        <w:t xml:space="preserve">EJERCICIO </w:t>
      </w:r>
      <w:r w:rsidR="00195AED" w:rsidRPr="00C909B1">
        <w:rPr>
          <w:rFonts w:ascii="Arial" w:hAnsi="Arial" w:cs="Arial"/>
          <w:sz w:val="32"/>
        </w:rPr>
        <w:t>1</w:t>
      </w:r>
      <w:r w:rsidRPr="00C909B1">
        <w:rPr>
          <w:rFonts w:ascii="Arial" w:hAnsi="Arial" w:cs="Arial"/>
          <w:sz w:val="32"/>
        </w:rPr>
        <w:t>:</w:t>
      </w:r>
    </w:p>
    <w:p w14:paraId="14BA7664" w14:textId="77777777" w:rsidR="00C909B1" w:rsidRPr="00C909B1" w:rsidRDefault="00C909B1" w:rsidP="00C909B1">
      <w:pPr>
        <w:pStyle w:val="Ttulo1"/>
        <w:spacing w:before="0" w:after="0"/>
        <w:ind w:left="720"/>
        <w:rPr>
          <w:rFonts w:ascii="Arial" w:hAnsi="Arial" w:cs="Arial"/>
          <w:sz w:val="20"/>
          <w:szCs w:val="20"/>
        </w:rPr>
      </w:pPr>
    </w:p>
    <w:p w14:paraId="4D2640BE" w14:textId="4E086C59" w:rsidR="007C6706" w:rsidRPr="00C909B1" w:rsidRDefault="007C6706" w:rsidP="00C909B1">
      <w:pPr>
        <w:spacing w:before="0" w:after="0" w:line="240" w:lineRule="auto"/>
        <w:rPr>
          <w:rFonts w:ascii="Arial" w:hAnsi="Arial" w:cs="Arial"/>
          <w:sz w:val="20"/>
          <w:szCs w:val="20"/>
        </w:rPr>
      </w:pPr>
      <w:r w:rsidRPr="00C909B1">
        <w:rPr>
          <w:rFonts w:ascii="Arial" w:hAnsi="Arial" w:cs="Arial"/>
          <w:b/>
          <w:sz w:val="20"/>
          <w:szCs w:val="20"/>
        </w:rPr>
        <w:t xml:space="preserve"> </w:t>
      </w:r>
      <w:r w:rsidRPr="00C909B1">
        <w:rPr>
          <w:rFonts w:ascii="Arial" w:hAnsi="Arial" w:cs="Arial"/>
          <w:sz w:val="20"/>
          <w:szCs w:val="20"/>
        </w:rPr>
        <w:t>Una empresa fabrica tres productos A, B y C. En su proceso de producción los tres productos deben pasar por dos operaciones de manufactura. La primera operación se realiza en el centro de máquinas M1 y la segunda, en el centro de máquina M2.</w:t>
      </w:r>
    </w:p>
    <w:p w14:paraId="4F8E89A5" w14:textId="77777777" w:rsidR="007C6706" w:rsidRPr="00C909B1" w:rsidRDefault="007C6706" w:rsidP="00C909B1">
      <w:pPr>
        <w:spacing w:before="0" w:after="0" w:line="240" w:lineRule="auto"/>
        <w:rPr>
          <w:rFonts w:ascii="Arial" w:hAnsi="Arial" w:cs="Arial"/>
          <w:sz w:val="20"/>
          <w:szCs w:val="20"/>
        </w:rPr>
      </w:pPr>
      <w:r w:rsidRPr="00C909B1">
        <w:rPr>
          <w:rFonts w:ascii="Arial" w:hAnsi="Arial" w:cs="Arial"/>
          <w:sz w:val="20"/>
          <w:szCs w:val="20"/>
        </w:rPr>
        <w:t>Los tiempos de operación en horas para cada centro de máquinas por unidad producida, las capacidades de dichos centros de máquinas por semanas y los beneficios netos por unidad de producto se resumen en la tabla abajo indicada.</w:t>
      </w:r>
    </w:p>
    <w:p w14:paraId="2A4369DE" w14:textId="77777777" w:rsidR="007C6706" w:rsidRPr="00C909B1" w:rsidRDefault="007C6706" w:rsidP="00C909B1">
      <w:pPr>
        <w:spacing w:before="0" w:after="0" w:line="240" w:lineRule="auto"/>
        <w:rPr>
          <w:rFonts w:ascii="Arial" w:hAnsi="Arial" w:cs="Arial"/>
          <w:sz w:val="20"/>
          <w:szCs w:val="20"/>
        </w:rPr>
      </w:pPr>
      <w:r w:rsidRPr="00C909B1">
        <w:rPr>
          <w:rFonts w:ascii="Arial" w:hAnsi="Arial" w:cs="Arial"/>
          <w:sz w:val="20"/>
          <w:szCs w:val="20"/>
        </w:rPr>
        <w:t>La demanda es suficiente para absorber cualquier cantidad producida.</w:t>
      </w:r>
    </w:p>
    <w:p w14:paraId="774124D7" w14:textId="77777777" w:rsidR="007C6706" w:rsidRPr="00C909B1" w:rsidRDefault="007C6706" w:rsidP="00C909B1">
      <w:pPr>
        <w:spacing w:before="0" w:after="0" w:line="240" w:lineRule="auto"/>
        <w:rPr>
          <w:rFonts w:ascii="Arial" w:hAnsi="Arial" w:cs="Arial"/>
          <w:sz w:val="20"/>
          <w:szCs w:val="20"/>
        </w:rPr>
      </w:pPr>
      <w:r w:rsidRPr="00C909B1">
        <w:rPr>
          <w:rFonts w:ascii="Arial" w:hAnsi="Arial" w:cs="Arial"/>
          <w:sz w:val="20"/>
          <w:szCs w:val="20"/>
        </w:rPr>
        <w:t>El objetivo consiste en determinar un programa de producción semanal que maximice el beneficio neto total.</w:t>
      </w:r>
    </w:p>
    <w:p w14:paraId="192F38FB" w14:textId="77777777" w:rsidR="007C6706" w:rsidRPr="00C909B1" w:rsidRDefault="007C6706" w:rsidP="00C909B1">
      <w:pPr>
        <w:spacing w:before="0" w:after="0" w:line="240" w:lineRule="auto"/>
        <w:rPr>
          <w:rFonts w:ascii="Arial" w:hAnsi="Arial" w:cs="Arial"/>
          <w:sz w:val="20"/>
          <w:szCs w:val="20"/>
        </w:rPr>
      </w:pPr>
    </w:p>
    <w:p w14:paraId="43A9A5D0" w14:textId="77777777" w:rsidR="007C6706" w:rsidRDefault="007C6706" w:rsidP="007C670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PRODUCTO                                  DISPONIBILIDAD</w:t>
      </w:r>
    </w:p>
    <w:p w14:paraId="5E4AF1FB" w14:textId="77777777" w:rsidR="007C6706" w:rsidRDefault="007C6706" w:rsidP="007C670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HORAS/SEMANAS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8"/>
        <w:gridCol w:w="1418"/>
        <w:gridCol w:w="1418"/>
      </w:tblGrid>
      <w:tr w:rsidR="007C6706" w14:paraId="09AC1F9A" w14:textId="77777777" w:rsidTr="00C909B1">
        <w:trPr>
          <w:trHeight w:val="323"/>
        </w:trPr>
        <w:tc>
          <w:tcPr>
            <w:tcW w:w="1417" w:type="dxa"/>
          </w:tcPr>
          <w:p w14:paraId="7C3206B7" w14:textId="77777777" w:rsidR="007C6706" w:rsidRDefault="007C6706" w:rsidP="00D914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638A733" w14:textId="77777777" w:rsidR="007C6706" w:rsidRDefault="007C6706" w:rsidP="00D914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8" w:type="dxa"/>
          </w:tcPr>
          <w:p w14:paraId="667307CC" w14:textId="77777777" w:rsidR="007C6706" w:rsidRDefault="007C6706" w:rsidP="00D914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418" w:type="dxa"/>
          </w:tcPr>
          <w:p w14:paraId="65FF06C2" w14:textId="77777777" w:rsidR="007C6706" w:rsidRDefault="007C6706" w:rsidP="00D914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418" w:type="dxa"/>
          </w:tcPr>
          <w:p w14:paraId="03B31EAA" w14:textId="77777777" w:rsidR="007C6706" w:rsidRDefault="007C6706" w:rsidP="00D914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6706" w14:paraId="3F3ED707" w14:textId="77777777" w:rsidTr="00C909B1">
        <w:trPr>
          <w:trHeight w:val="968"/>
        </w:trPr>
        <w:tc>
          <w:tcPr>
            <w:tcW w:w="1417" w:type="dxa"/>
          </w:tcPr>
          <w:p w14:paraId="2B450122" w14:textId="77777777" w:rsidR="007C6706" w:rsidRDefault="007C6706" w:rsidP="00D914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Insumos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./unid)</w:t>
            </w:r>
          </w:p>
          <w:p w14:paraId="114932F2" w14:textId="77777777" w:rsidR="007C6706" w:rsidRDefault="007C6706" w:rsidP="00D914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0342D3B" w14:textId="77777777" w:rsidR="007C6706" w:rsidRDefault="007C6706" w:rsidP="00D914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M1      1.5</w:t>
            </w:r>
          </w:p>
          <w:p w14:paraId="2CB7F691" w14:textId="77777777" w:rsidR="007C6706" w:rsidRDefault="007C6706" w:rsidP="00D9142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7AF31E" w14:textId="77777777" w:rsidR="007C6706" w:rsidRDefault="007C6706" w:rsidP="00D914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M2        5</w:t>
            </w:r>
          </w:p>
        </w:tc>
        <w:tc>
          <w:tcPr>
            <w:tcW w:w="1418" w:type="dxa"/>
          </w:tcPr>
          <w:p w14:paraId="0FCD8298" w14:textId="77777777" w:rsidR="007C6706" w:rsidRDefault="007C6706" w:rsidP="00D914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5A17B9A3" w14:textId="77777777" w:rsidR="007C6706" w:rsidRDefault="007C6706" w:rsidP="00D914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B3999CD" w14:textId="77777777" w:rsidR="007C6706" w:rsidRDefault="007C6706" w:rsidP="00D914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18" w:type="dxa"/>
          </w:tcPr>
          <w:p w14:paraId="4BCE236A" w14:textId="77777777" w:rsidR="007C6706" w:rsidRDefault="007C6706" w:rsidP="00D914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3E318076" w14:textId="77777777" w:rsidR="007C6706" w:rsidRDefault="007C6706" w:rsidP="00D914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C19F860" w14:textId="77777777" w:rsidR="007C6706" w:rsidRDefault="007C6706" w:rsidP="00D914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14:paraId="5B5A359E" w14:textId="77777777" w:rsidR="007C6706" w:rsidRDefault="007C6706" w:rsidP="00D914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1500</w:t>
            </w:r>
          </w:p>
          <w:p w14:paraId="2EC7D7D3" w14:textId="77777777" w:rsidR="007C6706" w:rsidRDefault="007C6706" w:rsidP="00D914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3AF82EF" w14:textId="77777777" w:rsidR="007C6706" w:rsidRDefault="007C6706" w:rsidP="00D914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1600</w:t>
            </w:r>
          </w:p>
        </w:tc>
      </w:tr>
      <w:tr w:rsidR="007C6706" w14:paraId="4F8B1102" w14:textId="77777777" w:rsidTr="00C909B1">
        <w:trPr>
          <w:trHeight w:val="968"/>
        </w:trPr>
        <w:tc>
          <w:tcPr>
            <w:tcW w:w="1417" w:type="dxa"/>
          </w:tcPr>
          <w:p w14:paraId="68CBF6F7" w14:textId="77777777" w:rsidR="007C6706" w:rsidRDefault="007C6706" w:rsidP="00D914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Beneficio neto/unidad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u.m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.)</w:t>
            </w:r>
          </w:p>
        </w:tc>
        <w:tc>
          <w:tcPr>
            <w:tcW w:w="1417" w:type="dxa"/>
          </w:tcPr>
          <w:p w14:paraId="73CE503F" w14:textId="77777777" w:rsidR="007C6706" w:rsidRDefault="007C6706" w:rsidP="00D914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CE97E04" w14:textId="77777777" w:rsidR="007C6706" w:rsidRDefault="007C6706" w:rsidP="00D914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494467B" w14:textId="77777777" w:rsidR="007C6706" w:rsidRDefault="007C6706" w:rsidP="00D9142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1150</w:t>
            </w:r>
          </w:p>
        </w:tc>
        <w:tc>
          <w:tcPr>
            <w:tcW w:w="1418" w:type="dxa"/>
          </w:tcPr>
          <w:p w14:paraId="3760AD28" w14:textId="77777777" w:rsidR="007C6706" w:rsidRDefault="007C6706" w:rsidP="00D914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2DFB485" w14:textId="77777777" w:rsidR="007C6706" w:rsidRDefault="007C6706" w:rsidP="00D914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B1D15C1" w14:textId="77777777" w:rsidR="007C6706" w:rsidRDefault="007C6706" w:rsidP="00D9142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1418" w:type="dxa"/>
          </w:tcPr>
          <w:p w14:paraId="15D852E0" w14:textId="77777777" w:rsidR="007C6706" w:rsidRDefault="007C6706" w:rsidP="00D914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6F012F9" w14:textId="77777777" w:rsidR="007C6706" w:rsidRDefault="007C6706" w:rsidP="00D914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314ABC1" w14:textId="77777777" w:rsidR="007C6706" w:rsidRDefault="007C6706" w:rsidP="00D9142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1200</w:t>
            </w:r>
          </w:p>
        </w:tc>
        <w:tc>
          <w:tcPr>
            <w:tcW w:w="1418" w:type="dxa"/>
          </w:tcPr>
          <w:p w14:paraId="2B0DE807" w14:textId="77777777" w:rsidR="007C6706" w:rsidRDefault="007C6706" w:rsidP="00D914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DACAC0E" w14:textId="0BE142C3" w:rsidR="000C1397" w:rsidRPr="00C909B1" w:rsidRDefault="000C1397" w:rsidP="00C909B1">
      <w:pPr>
        <w:spacing w:before="0" w:after="0"/>
        <w:rPr>
          <w:rFonts w:ascii="Arial" w:hAnsi="Arial"/>
          <w:b/>
          <w:bCs/>
          <w:i/>
          <w:sz w:val="20"/>
          <w:szCs w:val="20"/>
        </w:rPr>
      </w:pPr>
      <w:r w:rsidRPr="00C909B1">
        <w:rPr>
          <w:rFonts w:ascii="Arial" w:hAnsi="Arial"/>
          <w:b/>
          <w:bCs/>
          <w:i/>
          <w:sz w:val="20"/>
          <w:szCs w:val="20"/>
        </w:rPr>
        <w:t>Se pide:</w:t>
      </w:r>
    </w:p>
    <w:p w14:paraId="545155F9" w14:textId="77777777" w:rsidR="000C1397" w:rsidRPr="00C909B1" w:rsidRDefault="000C1397" w:rsidP="00C909B1">
      <w:pPr>
        <w:pStyle w:val="Prrafodelista"/>
        <w:numPr>
          <w:ilvl w:val="0"/>
          <w:numId w:val="21"/>
        </w:numPr>
        <w:spacing w:before="0" w:after="0"/>
        <w:rPr>
          <w:rFonts w:ascii="Arial" w:hAnsi="Arial"/>
          <w:i/>
          <w:sz w:val="20"/>
          <w:szCs w:val="20"/>
        </w:rPr>
      </w:pPr>
      <w:r w:rsidRPr="00C909B1">
        <w:rPr>
          <w:rFonts w:ascii="Arial" w:hAnsi="Arial"/>
          <w:i/>
          <w:sz w:val="20"/>
          <w:szCs w:val="20"/>
        </w:rPr>
        <w:t>Modelizar</w:t>
      </w:r>
    </w:p>
    <w:p w14:paraId="4F5C16D6" w14:textId="77777777" w:rsidR="000C1397" w:rsidRPr="00C909B1" w:rsidRDefault="000C1397" w:rsidP="00C909B1">
      <w:pPr>
        <w:pStyle w:val="Prrafodelista"/>
        <w:numPr>
          <w:ilvl w:val="0"/>
          <w:numId w:val="21"/>
        </w:numPr>
        <w:spacing w:before="0" w:after="0"/>
        <w:rPr>
          <w:rFonts w:ascii="Arial" w:hAnsi="Arial"/>
          <w:i/>
          <w:sz w:val="20"/>
          <w:szCs w:val="20"/>
        </w:rPr>
      </w:pPr>
      <w:proofErr w:type="gramStart"/>
      <w:r w:rsidRPr="00C909B1">
        <w:rPr>
          <w:rFonts w:ascii="Arial" w:hAnsi="Arial"/>
          <w:i/>
          <w:sz w:val="20"/>
          <w:szCs w:val="20"/>
        </w:rPr>
        <w:t xml:space="preserve">Resolver por el algoritmo de tablas, realizando una sola </w:t>
      </w:r>
      <w:proofErr w:type="spellStart"/>
      <w:r w:rsidRPr="00C909B1">
        <w:rPr>
          <w:rFonts w:ascii="Arial" w:hAnsi="Arial"/>
          <w:i/>
          <w:sz w:val="20"/>
          <w:szCs w:val="20"/>
        </w:rPr>
        <w:t>iteracción</w:t>
      </w:r>
      <w:proofErr w:type="spellEnd"/>
      <w:r w:rsidRPr="00C909B1">
        <w:rPr>
          <w:rFonts w:ascii="Arial" w:hAnsi="Arial"/>
          <w:i/>
          <w:sz w:val="20"/>
          <w:szCs w:val="20"/>
        </w:rPr>
        <w:t xml:space="preserve"> y decir si es el óptimo?</w:t>
      </w:r>
      <w:proofErr w:type="gramEnd"/>
      <w:r w:rsidRPr="00C909B1">
        <w:rPr>
          <w:rFonts w:ascii="Arial" w:hAnsi="Arial"/>
          <w:i/>
          <w:sz w:val="20"/>
          <w:szCs w:val="20"/>
        </w:rPr>
        <w:t xml:space="preserve"> </w:t>
      </w:r>
      <w:proofErr w:type="gramStart"/>
      <w:r w:rsidRPr="00C909B1">
        <w:rPr>
          <w:rFonts w:ascii="Arial" w:hAnsi="Arial"/>
          <w:i/>
          <w:sz w:val="20"/>
          <w:szCs w:val="20"/>
        </w:rPr>
        <w:t xml:space="preserve">Y </w:t>
      </w:r>
      <w:proofErr w:type="spellStart"/>
      <w:r w:rsidRPr="00C909B1">
        <w:rPr>
          <w:rFonts w:ascii="Arial" w:hAnsi="Arial"/>
          <w:i/>
          <w:sz w:val="20"/>
          <w:szCs w:val="20"/>
        </w:rPr>
        <w:t>porqué</w:t>
      </w:r>
      <w:proofErr w:type="spellEnd"/>
      <w:r w:rsidRPr="00C909B1">
        <w:rPr>
          <w:rFonts w:ascii="Arial" w:hAnsi="Arial"/>
          <w:i/>
          <w:sz w:val="20"/>
          <w:szCs w:val="20"/>
        </w:rPr>
        <w:t>?</w:t>
      </w:r>
      <w:proofErr w:type="gramEnd"/>
    </w:p>
    <w:p w14:paraId="1AE4E05E" w14:textId="56AB1DD8" w:rsidR="000C1397" w:rsidRDefault="000C1397" w:rsidP="00C909B1">
      <w:pPr>
        <w:pStyle w:val="Prrafodelista"/>
        <w:numPr>
          <w:ilvl w:val="0"/>
          <w:numId w:val="21"/>
        </w:numPr>
        <w:spacing w:before="0" w:after="0"/>
        <w:rPr>
          <w:rFonts w:ascii="Arial" w:hAnsi="Arial"/>
          <w:i/>
          <w:sz w:val="20"/>
          <w:szCs w:val="20"/>
        </w:rPr>
      </w:pPr>
      <w:r w:rsidRPr="00C909B1">
        <w:rPr>
          <w:rFonts w:ascii="Arial" w:hAnsi="Arial"/>
          <w:i/>
          <w:sz w:val="20"/>
          <w:szCs w:val="20"/>
        </w:rPr>
        <w:t>Expresar el Modelo Dual</w:t>
      </w:r>
    </w:p>
    <w:p w14:paraId="7DA4C08E" w14:textId="77777777" w:rsidR="00C909B1" w:rsidRDefault="00C909B1" w:rsidP="000720EF">
      <w:pPr>
        <w:pStyle w:val="Prrafodelista"/>
        <w:spacing w:before="0" w:after="0"/>
        <w:ind w:left="1440"/>
        <w:rPr>
          <w:rFonts w:ascii="Arial" w:hAnsi="Arial"/>
          <w:i/>
          <w:sz w:val="20"/>
          <w:szCs w:val="20"/>
        </w:rPr>
      </w:pPr>
    </w:p>
    <w:p w14:paraId="0F568112" w14:textId="60451E5F" w:rsidR="00C909B1" w:rsidRPr="00C909B1" w:rsidRDefault="00C909B1" w:rsidP="00C909B1">
      <w:pPr>
        <w:pStyle w:val="Ttulo1"/>
        <w:numPr>
          <w:ilvl w:val="0"/>
          <w:numId w:val="23"/>
        </w:numPr>
        <w:spacing w:before="0" w:after="0"/>
        <w:rPr>
          <w:rFonts w:ascii="Arial" w:hAnsi="Arial" w:cs="Arial"/>
          <w:sz w:val="32"/>
        </w:rPr>
      </w:pPr>
      <w:bookmarkStart w:id="0" w:name="_Hlk45390614"/>
      <w:r w:rsidRPr="00C909B1">
        <w:rPr>
          <w:rFonts w:ascii="Arial" w:hAnsi="Arial" w:cs="Arial"/>
          <w:sz w:val="32"/>
        </w:rPr>
        <w:t xml:space="preserve">EJERCICIO </w:t>
      </w:r>
      <w:r>
        <w:rPr>
          <w:rFonts w:ascii="Arial" w:hAnsi="Arial" w:cs="Arial"/>
          <w:sz w:val="32"/>
        </w:rPr>
        <w:t>2</w:t>
      </w:r>
      <w:r w:rsidRPr="00C909B1">
        <w:rPr>
          <w:rFonts w:ascii="Arial" w:hAnsi="Arial" w:cs="Arial"/>
          <w:sz w:val="32"/>
        </w:rPr>
        <w:t>:</w:t>
      </w:r>
    </w:p>
    <w:p w14:paraId="67114424" w14:textId="77777777" w:rsidR="00C909B1" w:rsidRPr="00C909B1" w:rsidRDefault="00C909B1" w:rsidP="00C909B1">
      <w:pPr>
        <w:spacing w:before="0" w:after="0" w:line="240" w:lineRule="auto"/>
        <w:rPr>
          <w:rFonts w:ascii="Arial" w:hAnsi="Arial"/>
          <w:i/>
          <w:sz w:val="20"/>
          <w:szCs w:val="20"/>
        </w:rPr>
      </w:pPr>
    </w:p>
    <w:p w14:paraId="6EDEAFE2" w14:textId="77777777" w:rsidR="00C909B1" w:rsidRDefault="00C909B1" w:rsidP="00C909B1">
      <w:pPr>
        <w:pStyle w:val="Textosinformato"/>
        <w:spacing w:line="276" w:lineRule="auto"/>
        <w:jc w:val="both"/>
        <w:rPr>
          <w:rFonts w:ascii="Arial" w:hAnsi="Arial"/>
          <w:sz w:val="20"/>
          <w:szCs w:val="20"/>
        </w:rPr>
      </w:pPr>
      <w:r w:rsidRPr="00C909B1">
        <w:rPr>
          <w:rFonts w:ascii="Arial" w:hAnsi="Arial"/>
          <w:sz w:val="20"/>
          <w:szCs w:val="20"/>
        </w:rPr>
        <w:t xml:space="preserve">Un comerciante desea conocer el número de unidades que debe fabricar cada día. Tiene 2 empleados, un </w:t>
      </w:r>
      <w:r>
        <w:rPr>
          <w:rFonts w:ascii="Arial" w:hAnsi="Arial"/>
          <w:sz w:val="20"/>
          <w:szCs w:val="20"/>
        </w:rPr>
        <w:t xml:space="preserve">ENCARGADO </w:t>
      </w:r>
      <w:r w:rsidRPr="00C909B1">
        <w:rPr>
          <w:rFonts w:ascii="Arial" w:hAnsi="Arial"/>
          <w:sz w:val="20"/>
          <w:szCs w:val="20"/>
        </w:rPr>
        <w:t xml:space="preserve">al que paga $150 por día, y un </w:t>
      </w:r>
      <w:r>
        <w:rPr>
          <w:rFonts w:ascii="Arial" w:hAnsi="Arial"/>
          <w:sz w:val="20"/>
          <w:szCs w:val="20"/>
        </w:rPr>
        <w:t xml:space="preserve">AYUDANTE JUNIOR </w:t>
      </w:r>
      <w:proofErr w:type="gramStart"/>
      <w:r w:rsidRPr="00C909B1">
        <w:rPr>
          <w:rFonts w:ascii="Arial" w:hAnsi="Arial"/>
          <w:sz w:val="20"/>
          <w:szCs w:val="20"/>
        </w:rPr>
        <w:t>que  trabaja</w:t>
      </w:r>
      <w:proofErr w:type="gramEnd"/>
      <w:r w:rsidRPr="00C909B1">
        <w:rPr>
          <w:rFonts w:ascii="Arial" w:hAnsi="Arial"/>
          <w:sz w:val="20"/>
          <w:szCs w:val="20"/>
        </w:rPr>
        <w:t xml:space="preserve"> por $</w:t>
      </w:r>
      <w:r>
        <w:rPr>
          <w:rFonts w:ascii="Arial" w:hAnsi="Arial"/>
          <w:sz w:val="20"/>
          <w:szCs w:val="20"/>
        </w:rPr>
        <w:t>80</w:t>
      </w:r>
      <w:r w:rsidRPr="00C909B1">
        <w:rPr>
          <w:rFonts w:ascii="Arial" w:hAnsi="Arial"/>
          <w:sz w:val="20"/>
          <w:szCs w:val="20"/>
        </w:rPr>
        <w:t xml:space="preserve"> diarios. Por otra parte, los gastos fijos diarios son de $150, y el costo variable es de $4 por unidad. El precio de venta es de $6 por unidad, pudiendo </w:t>
      </w:r>
      <w:proofErr w:type="gramStart"/>
      <w:r w:rsidRPr="00C909B1">
        <w:rPr>
          <w:rFonts w:ascii="Arial" w:hAnsi="Arial"/>
          <w:sz w:val="20"/>
          <w:szCs w:val="20"/>
        </w:rPr>
        <w:t xml:space="preserve">venderse </w:t>
      </w:r>
      <w:r>
        <w:rPr>
          <w:rFonts w:ascii="Arial" w:hAnsi="Arial"/>
          <w:sz w:val="20"/>
          <w:szCs w:val="20"/>
        </w:rPr>
        <w:t xml:space="preserve"> en</w:t>
      </w:r>
      <w:proofErr w:type="gramEnd"/>
      <w:r>
        <w:rPr>
          <w:rFonts w:ascii="Arial" w:hAnsi="Arial"/>
          <w:sz w:val="20"/>
          <w:szCs w:val="20"/>
        </w:rPr>
        <w:t xml:space="preserve"> oferta </w:t>
      </w:r>
      <w:r w:rsidRPr="00C909B1">
        <w:rPr>
          <w:rFonts w:ascii="Arial" w:hAnsi="Arial"/>
          <w:sz w:val="20"/>
          <w:szCs w:val="20"/>
        </w:rPr>
        <w:t xml:space="preserve">las que sobran al final de cada día </w:t>
      </w:r>
      <w:proofErr w:type="spellStart"/>
      <w:r w:rsidRPr="00C909B1">
        <w:rPr>
          <w:rFonts w:ascii="Arial" w:hAnsi="Arial"/>
          <w:sz w:val="20"/>
          <w:szCs w:val="20"/>
        </w:rPr>
        <w:t>á</w:t>
      </w:r>
      <w:proofErr w:type="spellEnd"/>
      <w:r w:rsidRPr="00C909B1">
        <w:rPr>
          <w:rFonts w:ascii="Arial" w:hAnsi="Arial"/>
          <w:sz w:val="20"/>
          <w:szCs w:val="20"/>
        </w:rPr>
        <w:t xml:space="preserve"> $2 cada una. </w:t>
      </w:r>
    </w:p>
    <w:p w14:paraId="397E5504" w14:textId="2C248554" w:rsidR="00C909B1" w:rsidRDefault="00C909B1" w:rsidP="00C909B1">
      <w:pPr>
        <w:pStyle w:val="Textosinformato"/>
        <w:spacing w:line="276" w:lineRule="auto"/>
        <w:jc w:val="both"/>
        <w:rPr>
          <w:rFonts w:ascii="Arial" w:hAnsi="Arial"/>
          <w:sz w:val="20"/>
          <w:szCs w:val="20"/>
        </w:rPr>
      </w:pPr>
      <w:r w:rsidRPr="00C909B1">
        <w:rPr>
          <w:rFonts w:ascii="Arial" w:hAnsi="Arial"/>
          <w:sz w:val="20"/>
          <w:szCs w:val="20"/>
        </w:rPr>
        <w:t xml:space="preserve">El comerciante notó que vendía por lo menos </w:t>
      </w:r>
      <w:r>
        <w:rPr>
          <w:rFonts w:ascii="Arial" w:hAnsi="Arial"/>
          <w:sz w:val="20"/>
          <w:szCs w:val="20"/>
        </w:rPr>
        <w:t>2</w:t>
      </w:r>
      <w:r w:rsidRPr="00C909B1">
        <w:rPr>
          <w:rFonts w:ascii="Arial" w:hAnsi="Arial"/>
          <w:sz w:val="20"/>
          <w:szCs w:val="20"/>
        </w:rPr>
        <w:t xml:space="preserve">00 unidades por día y como máximo </w:t>
      </w:r>
      <w:r>
        <w:rPr>
          <w:rFonts w:ascii="Arial" w:hAnsi="Arial"/>
          <w:sz w:val="20"/>
          <w:szCs w:val="20"/>
        </w:rPr>
        <w:t>6</w:t>
      </w:r>
      <w:r w:rsidRPr="00C909B1">
        <w:rPr>
          <w:rFonts w:ascii="Arial" w:hAnsi="Arial"/>
          <w:sz w:val="20"/>
          <w:szCs w:val="20"/>
        </w:rPr>
        <w:t xml:space="preserve">00. Para fabricar más de </w:t>
      </w:r>
      <w:r>
        <w:rPr>
          <w:rFonts w:ascii="Arial" w:hAnsi="Arial"/>
          <w:sz w:val="20"/>
          <w:szCs w:val="20"/>
        </w:rPr>
        <w:t>4</w:t>
      </w:r>
      <w:r w:rsidRPr="00C909B1">
        <w:rPr>
          <w:rFonts w:ascii="Arial" w:hAnsi="Arial"/>
          <w:sz w:val="20"/>
          <w:szCs w:val="20"/>
        </w:rPr>
        <w:t xml:space="preserve">00 unidades por día el </w:t>
      </w:r>
      <w:r>
        <w:rPr>
          <w:rFonts w:ascii="Arial" w:hAnsi="Arial"/>
          <w:sz w:val="20"/>
          <w:szCs w:val="20"/>
        </w:rPr>
        <w:t>ENCARGADO</w:t>
      </w:r>
      <w:r w:rsidRPr="00C909B1">
        <w:rPr>
          <w:rFonts w:ascii="Arial" w:hAnsi="Arial"/>
          <w:sz w:val="20"/>
          <w:szCs w:val="20"/>
        </w:rPr>
        <w:t xml:space="preserve"> debe trabajar horas extras que mejoran su salario en $100. Además, el comerciante estima que por cada unidad no vendida tiene un perjuicio de $3.</w:t>
      </w:r>
      <w:r>
        <w:rPr>
          <w:rFonts w:ascii="Arial" w:hAnsi="Arial"/>
          <w:sz w:val="20"/>
          <w:szCs w:val="20"/>
        </w:rPr>
        <w:t xml:space="preserve"> La Demanda está calculada en bloques de 100 unidades diarias.</w:t>
      </w:r>
    </w:p>
    <w:p w14:paraId="101B9FA4" w14:textId="0EC80BEE" w:rsidR="00C909B1" w:rsidRDefault="00C909B1" w:rsidP="00C909B1">
      <w:pPr>
        <w:pStyle w:val="Textosinformato"/>
        <w:spacing w:line="276" w:lineRule="auto"/>
        <w:jc w:val="both"/>
        <w:rPr>
          <w:rFonts w:ascii="Arial" w:hAnsi="Arial"/>
          <w:sz w:val="20"/>
          <w:szCs w:val="20"/>
        </w:rPr>
      </w:pPr>
    </w:p>
    <w:p w14:paraId="1492D096" w14:textId="3C4E2BE8" w:rsidR="00C909B1" w:rsidRPr="00C909B1" w:rsidRDefault="00C909B1" w:rsidP="00C909B1">
      <w:pPr>
        <w:rPr>
          <w:sz w:val="20"/>
          <w:szCs w:val="20"/>
        </w:rPr>
      </w:pPr>
      <w:r>
        <w:t xml:space="preserve">Se PIDE: </w:t>
      </w:r>
      <w:r w:rsidRPr="00327CB4">
        <w:rPr>
          <w:sz w:val="20"/>
          <w:szCs w:val="20"/>
        </w:rPr>
        <w:t xml:space="preserve">armar la </w:t>
      </w:r>
      <w:r>
        <w:rPr>
          <w:sz w:val="20"/>
          <w:szCs w:val="20"/>
        </w:rPr>
        <w:t>Tabla de Pagos o de Resultados del problema, definiendo Alternativas, Futuros y determinar si la Tabla es de Ganancia o de Costos. (no resolver el problema).</w:t>
      </w:r>
      <w:bookmarkEnd w:id="0"/>
    </w:p>
    <w:sectPr w:rsidR="00C909B1" w:rsidRPr="00C909B1">
      <w:footerReference w:type="default" r:id="rId7"/>
      <w:headerReference w:type="first" r:id="rId8"/>
      <w:footerReference w:type="first" r:id="rId9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B7068" w14:textId="77777777" w:rsidR="00193555" w:rsidRDefault="00193555">
      <w:pPr>
        <w:spacing w:before="0" w:after="0" w:line="240" w:lineRule="auto"/>
      </w:pPr>
      <w:r>
        <w:separator/>
      </w:r>
    </w:p>
    <w:p w14:paraId="70542457" w14:textId="77777777" w:rsidR="00193555" w:rsidRDefault="00193555"/>
  </w:endnote>
  <w:endnote w:type="continuationSeparator" w:id="0">
    <w:p w14:paraId="792ED2E6" w14:textId="77777777" w:rsidR="00193555" w:rsidRDefault="00193555">
      <w:pPr>
        <w:spacing w:before="0" w:after="0" w:line="240" w:lineRule="auto"/>
      </w:pPr>
      <w:r>
        <w:continuationSeparator/>
      </w:r>
    </w:p>
    <w:p w14:paraId="145DAE5B" w14:textId="77777777" w:rsidR="00193555" w:rsidRDefault="001935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78EB8F" w14:textId="77777777" w:rsidR="00D4304F" w:rsidRDefault="00D651B9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456DC9">
          <w:rPr>
            <w:noProof/>
            <w:lang w:bidi="es-ES"/>
          </w:rPr>
          <w:t>0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3174A" w14:textId="33E84E6B" w:rsidR="00D4304F" w:rsidRDefault="00FD6297">
    <w:pPr>
      <w:pStyle w:val="Piedepgina"/>
    </w:pPr>
    <w:r>
      <w:t xml:space="preserve">PARCIAL DE INVESTIGACIÓN OPERATIVA K4011 </w:t>
    </w:r>
    <w:proofErr w:type="gramStart"/>
    <w:r>
      <w:t>–  2020</w:t>
    </w:r>
    <w:proofErr w:type="gramEnd"/>
    <w:r>
      <w:t xml:space="preserve"> – PROF.: Ing. Paula Zanetti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6163F" w14:textId="77777777" w:rsidR="00193555" w:rsidRDefault="00193555">
      <w:pPr>
        <w:spacing w:before="0" w:after="0" w:line="240" w:lineRule="auto"/>
      </w:pPr>
      <w:r>
        <w:separator/>
      </w:r>
    </w:p>
    <w:p w14:paraId="5A603A43" w14:textId="77777777" w:rsidR="00193555" w:rsidRDefault="00193555"/>
  </w:footnote>
  <w:footnote w:type="continuationSeparator" w:id="0">
    <w:p w14:paraId="22CF2404" w14:textId="77777777" w:rsidR="00193555" w:rsidRDefault="00193555">
      <w:pPr>
        <w:spacing w:before="0" w:after="0" w:line="240" w:lineRule="auto"/>
      </w:pPr>
      <w:r>
        <w:continuationSeparator/>
      </w:r>
    </w:p>
    <w:p w14:paraId="7FA58018" w14:textId="77777777" w:rsidR="00193555" w:rsidRDefault="001935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C348D" w14:textId="16D627B9" w:rsidR="00FD6297" w:rsidRDefault="00FD6297" w:rsidP="00FD6297">
    <w:pPr>
      <w:pStyle w:val="Encabezado"/>
      <w:tabs>
        <w:tab w:val="left" w:pos="2526"/>
      </w:tabs>
    </w:pPr>
    <w:r>
      <w:tab/>
      <w:t xml:space="preserve">NOMBRE Y APELLIDO ALUMNO: </w:t>
    </w:r>
  </w:p>
  <w:p w14:paraId="0F5C978A" w14:textId="77777777" w:rsidR="00FD6297" w:rsidRDefault="00FD6297" w:rsidP="00FD6297">
    <w:pPr>
      <w:pStyle w:val="Encabezado"/>
      <w:tabs>
        <w:tab w:val="left" w:pos="2526"/>
      </w:tabs>
    </w:pPr>
  </w:p>
  <w:p w14:paraId="67E78A02" w14:textId="2FE67B1F" w:rsidR="00FD6297" w:rsidRDefault="00FD6297" w:rsidP="00FD6297">
    <w:pPr>
      <w:pStyle w:val="Encabezado"/>
      <w:tabs>
        <w:tab w:val="left" w:pos="2526"/>
      </w:tabs>
    </w:pPr>
    <w:r>
      <w:t xml:space="preserve">LEGAJO:                                                                         FECHA: </w:t>
    </w:r>
  </w:p>
  <w:p w14:paraId="65E36E5D" w14:textId="77777777" w:rsidR="00FD6297" w:rsidRDefault="00FD6297" w:rsidP="00FD6297">
    <w:pPr>
      <w:pStyle w:val="Encabezado"/>
      <w:tabs>
        <w:tab w:val="left" w:pos="2526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3103EB"/>
    <w:multiLevelType w:val="hybridMultilevel"/>
    <w:tmpl w:val="57B89956"/>
    <w:lvl w:ilvl="0" w:tplc="EF0A0F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4B5103"/>
    <w:multiLevelType w:val="hybridMultilevel"/>
    <w:tmpl w:val="AD0AC416"/>
    <w:lvl w:ilvl="0" w:tplc="1A6C1D10">
      <w:start w:val="1"/>
      <w:numFmt w:val="decimal"/>
      <w:pStyle w:val="Listaconnme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0429F5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737225C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6A5EF5"/>
    <w:multiLevelType w:val="hybridMultilevel"/>
    <w:tmpl w:val="C0702C26"/>
    <w:lvl w:ilvl="0" w:tplc="472E446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9F61C5D"/>
    <w:multiLevelType w:val="hybridMultilevel"/>
    <w:tmpl w:val="9F4A8688"/>
    <w:lvl w:ilvl="0" w:tplc="ABE84DA8">
      <w:start w:val="1"/>
      <w:numFmt w:val="bullet"/>
      <w:pStyle w:val="Listaconvieta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8"/>
  </w:num>
  <w:num w:numId="5">
    <w:abstractNumId w:val="17"/>
  </w:num>
  <w:num w:numId="6">
    <w:abstractNumId w:val="19"/>
  </w:num>
  <w:num w:numId="7">
    <w:abstractNumId w:val="11"/>
  </w:num>
  <w:num w:numId="8">
    <w:abstractNumId w:val="21"/>
  </w:num>
  <w:num w:numId="9">
    <w:abstractNumId w:val="12"/>
  </w:num>
  <w:num w:numId="10">
    <w:abstractNumId w:val="14"/>
  </w:num>
  <w:num w:numId="11">
    <w:abstractNumId w:val="13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1"/>
  </w:num>
  <w:num w:numId="21">
    <w:abstractNumId w:val="20"/>
  </w:num>
  <w:num w:numId="22">
    <w:abstractNumId w:val="1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97"/>
    <w:rsid w:val="00002767"/>
    <w:rsid w:val="0000795A"/>
    <w:rsid w:val="0002522F"/>
    <w:rsid w:val="000720EF"/>
    <w:rsid w:val="000A017B"/>
    <w:rsid w:val="000C1397"/>
    <w:rsid w:val="000F6FF2"/>
    <w:rsid w:val="001018FB"/>
    <w:rsid w:val="00134401"/>
    <w:rsid w:val="001509EE"/>
    <w:rsid w:val="00193555"/>
    <w:rsid w:val="00195AED"/>
    <w:rsid w:val="001B21A6"/>
    <w:rsid w:val="001F2EDF"/>
    <w:rsid w:val="00227DF5"/>
    <w:rsid w:val="002D22E0"/>
    <w:rsid w:val="003008EC"/>
    <w:rsid w:val="003112E5"/>
    <w:rsid w:val="0033513D"/>
    <w:rsid w:val="0033582A"/>
    <w:rsid w:val="00391546"/>
    <w:rsid w:val="003B5676"/>
    <w:rsid w:val="00410267"/>
    <w:rsid w:val="00456DC9"/>
    <w:rsid w:val="00495A4B"/>
    <w:rsid w:val="004C0D75"/>
    <w:rsid w:val="00564F4B"/>
    <w:rsid w:val="007525DE"/>
    <w:rsid w:val="0075279C"/>
    <w:rsid w:val="0077285C"/>
    <w:rsid w:val="007B3FB4"/>
    <w:rsid w:val="007C6706"/>
    <w:rsid w:val="007F682D"/>
    <w:rsid w:val="008853C9"/>
    <w:rsid w:val="008B1763"/>
    <w:rsid w:val="00934F6D"/>
    <w:rsid w:val="009C12EC"/>
    <w:rsid w:val="009F5E2B"/>
    <w:rsid w:val="00A463BA"/>
    <w:rsid w:val="00B052F0"/>
    <w:rsid w:val="00B24FAA"/>
    <w:rsid w:val="00B71C13"/>
    <w:rsid w:val="00BC0175"/>
    <w:rsid w:val="00C0266A"/>
    <w:rsid w:val="00C05B8B"/>
    <w:rsid w:val="00C52FC2"/>
    <w:rsid w:val="00C60E0F"/>
    <w:rsid w:val="00C909B1"/>
    <w:rsid w:val="00D4304F"/>
    <w:rsid w:val="00D651B9"/>
    <w:rsid w:val="00D94599"/>
    <w:rsid w:val="00D95120"/>
    <w:rsid w:val="00DF123B"/>
    <w:rsid w:val="00E05827"/>
    <w:rsid w:val="00E53907"/>
    <w:rsid w:val="00E62770"/>
    <w:rsid w:val="00EC0F68"/>
    <w:rsid w:val="00EC1BFB"/>
    <w:rsid w:val="00EC5313"/>
    <w:rsid w:val="00FB431B"/>
    <w:rsid w:val="00FD6297"/>
    <w:rsid w:val="00FF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88DC5A"/>
  <w15:chartTrackingRefBased/>
  <w15:docId w15:val="{4D8E95F7-E344-4FCC-AAE0-28D6C4F6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s-E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Ttulo1">
    <w:name w:val="heading 1"/>
    <w:basedOn w:val="Normal"/>
    <w:link w:val="Ttulo1C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1">
    <w:name w:val="List Table 3 Accent 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aconvieta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oempresarial">
    <w:name w:val="Documento empresarial"/>
    <w:basedOn w:val="Tab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0072C6" w:themeColor="accent1"/>
    </w:rPr>
  </w:style>
  <w:style w:type="character" w:styleId="nfasis">
    <w:name w:val="Emphasis"/>
    <w:basedOn w:val="Fuentedeprrafopredeter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0072C6" w:themeColor="accen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odelmarcadordeposicin">
    <w:name w:val="Placeholder Text"/>
    <w:basedOn w:val="Fuentedeprrafopredeter"/>
    <w:uiPriority w:val="99"/>
    <w:semiHidden/>
    <w:rsid w:val="00EC0F68"/>
    <w:rPr>
      <w:color w:val="595959" w:themeColor="text1" w:themeTint="A6"/>
    </w:rPr>
  </w:style>
  <w:style w:type="paragraph" w:styleId="Piedepgina">
    <w:name w:val="footer"/>
    <w:basedOn w:val="Normal"/>
    <w:link w:val="PiedepginaC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FFFFFF" w:themeColor="background1"/>
      <w:shd w:val="clear" w:color="auto" w:fill="0072C6" w:themeFill="accent1"/>
    </w:rPr>
  </w:style>
  <w:style w:type="paragraph" w:styleId="Cita">
    <w:name w:val="Quote"/>
    <w:basedOn w:val="Normal"/>
    <w:next w:val="Normal"/>
    <w:link w:val="CitaC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aconnmero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B431B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43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osinformato">
    <w:name w:val="Plain Text"/>
    <w:basedOn w:val="Normal"/>
    <w:link w:val="TextosinformatoCar"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Prrafodelista">
    <w:name w:val="List Paragraph"/>
    <w:basedOn w:val="Normal"/>
    <w:uiPriority w:val="34"/>
    <w:unhideWhenUsed/>
    <w:qFormat/>
    <w:rsid w:val="000C1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a\AppData\Roaming\Microsoft\Templates\Documento%20empresarial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empresarial</Template>
  <TotalTime>9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Zanetti</dc:creator>
  <cp:keywords/>
  <dc:description/>
  <cp:lastModifiedBy>Paula Zanetti</cp:lastModifiedBy>
  <cp:revision>10</cp:revision>
  <dcterms:created xsi:type="dcterms:W3CDTF">2020-06-17T23:18:00Z</dcterms:created>
  <dcterms:modified xsi:type="dcterms:W3CDTF">2020-07-11T23:30:00Z</dcterms:modified>
</cp:coreProperties>
</file>